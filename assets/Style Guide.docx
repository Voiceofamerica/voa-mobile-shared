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C405A" w14:textId="77777777" w:rsidR="008D5F76" w:rsidRDefault="008D5F76" w:rsidP="008D5F76">
      <w:pPr>
        <w:pStyle w:val="Heading1"/>
        <w:jc w:val="center"/>
        <w:rPr>
          <w:sz w:val="144"/>
        </w:rPr>
      </w:pPr>
    </w:p>
    <w:p w14:paraId="319E8E25" w14:textId="77777777" w:rsidR="00CB5696" w:rsidRPr="008D5F76" w:rsidRDefault="00E04531" w:rsidP="008D5F76">
      <w:pPr>
        <w:pStyle w:val="Heading1"/>
        <w:jc w:val="center"/>
        <w:rPr>
          <w:sz w:val="144"/>
        </w:rPr>
      </w:pPr>
      <w:r w:rsidRPr="008D5F76">
        <w:rPr>
          <w:sz w:val="144"/>
        </w:rPr>
        <w:t>Style Guide</w:t>
      </w:r>
    </w:p>
    <w:p w14:paraId="2ABFE4BB" w14:textId="77777777" w:rsidR="00E04531" w:rsidRDefault="00E04531" w:rsidP="008D5F76">
      <w:pPr>
        <w:pStyle w:val="Heading2"/>
        <w:jc w:val="center"/>
        <w:rPr>
          <w:sz w:val="96"/>
        </w:rPr>
      </w:pPr>
      <w:r w:rsidRPr="008D5F76">
        <w:rPr>
          <w:sz w:val="96"/>
        </w:rPr>
        <w:t>Voice of America</w:t>
      </w:r>
    </w:p>
    <w:p w14:paraId="7CE1CE90" w14:textId="4EAD6631" w:rsidR="004C2C48" w:rsidRPr="004C2C48" w:rsidRDefault="004C2C48" w:rsidP="004C2C48">
      <w:pPr>
        <w:pStyle w:val="Heading3"/>
        <w:jc w:val="center"/>
      </w:pPr>
      <w:r>
        <w:t xml:space="preserve">November </w:t>
      </w:r>
      <w:r w:rsidR="0044168E">
        <w:t>27</w:t>
      </w:r>
      <w:r>
        <w:t>, 2017</w:t>
      </w:r>
    </w:p>
    <w:p w14:paraId="5D027F50" w14:textId="77777777" w:rsidR="00E04531" w:rsidRPr="008D5F76" w:rsidRDefault="00E04531" w:rsidP="008D5F76">
      <w:pPr>
        <w:jc w:val="center"/>
        <w:rPr>
          <w:sz w:val="72"/>
        </w:rPr>
      </w:pPr>
    </w:p>
    <w:p w14:paraId="43DB16F9" w14:textId="721ED5BD" w:rsidR="008D5F76" w:rsidRPr="008D5F76" w:rsidRDefault="008D5F76" w:rsidP="008D5F76">
      <w:pPr>
        <w:jc w:val="center"/>
        <w:rPr>
          <w:sz w:val="72"/>
        </w:rPr>
      </w:pPr>
      <w:r w:rsidRPr="008D5F76">
        <w:rPr>
          <w:sz w:val="72"/>
        </w:rPr>
        <w:br w:type="page"/>
      </w:r>
    </w:p>
    <w:p w14:paraId="23FAA4BB" w14:textId="6F56C83C" w:rsidR="00E04531" w:rsidRDefault="00711AC7" w:rsidP="00C36DD4">
      <w:pPr>
        <w:pStyle w:val="Heading2"/>
      </w:pPr>
      <w:r>
        <w:lastRenderedPageBreak/>
        <w:t>Icons</w:t>
      </w:r>
    </w:p>
    <w:p w14:paraId="4737DD5A" w14:textId="7FEFEA7D" w:rsidR="0020749C" w:rsidRDefault="001F7670" w:rsidP="0020749C">
      <w:r>
        <w:t>Most</w:t>
      </w:r>
      <w:r w:rsidR="0020749C">
        <w:t xml:space="preserve"> icons come from the </w:t>
      </w:r>
      <w:hyperlink r:id="rId10" w:history="1">
        <w:r w:rsidR="0020749C" w:rsidRPr="005B7EF1">
          <w:rPr>
            <w:rStyle w:val="Hyperlink"/>
          </w:rPr>
          <w:t>https://materialdesignicons.com</w:t>
        </w:r>
      </w:hyperlink>
      <w:r w:rsidR="00F24A5C">
        <w:t xml:space="preserve"> library. Otherwise, they are SVGs saved in the </w:t>
      </w:r>
      <w:r w:rsidR="00F53DA2">
        <w:t>/</w:t>
      </w:r>
      <w:r w:rsidR="00B7092B">
        <w:t>voa-mobile-shared</w:t>
      </w:r>
      <w:r w:rsidR="00444D1D" w:rsidRPr="00444D1D">
        <w:t>/</w:t>
      </w:r>
      <w:r w:rsidR="009E1B17">
        <w:t>assets/</w:t>
      </w:r>
      <w:bookmarkStart w:id="0" w:name="_GoBack"/>
      <w:bookmarkEnd w:id="0"/>
      <w:r w:rsidR="00B7092B">
        <w:t>svg</w:t>
      </w:r>
      <w:r w:rsidR="00444D1D">
        <w:t xml:space="preserve"> directory in GitHub.</w:t>
      </w:r>
    </w:p>
    <w:p w14:paraId="456B6CCC" w14:textId="4539961E" w:rsidR="000A6E67" w:rsidRPr="0020749C" w:rsidRDefault="000A6E67" w:rsidP="000A6E67">
      <w:pPr>
        <w:pStyle w:val="Heading3"/>
      </w:pPr>
      <w:r>
        <w:t>Main Navigation</w:t>
      </w:r>
    </w:p>
    <w:p w14:paraId="7ED701EA" w14:textId="47AFB907" w:rsidR="00E629D7" w:rsidRDefault="00E629D7" w:rsidP="00711AC7">
      <w:r>
        <w:rPr>
          <w:b/>
        </w:rPr>
        <w:t>Home:</w:t>
      </w:r>
      <w:r>
        <w:t xml:space="preserve">  home-outline </w:t>
      </w:r>
      <w:r w:rsidR="00351801">
        <w:t xml:space="preserve"> </w:t>
      </w:r>
      <w:r>
        <w:rPr>
          <w:noProof/>
        </w:rPr>
        <w:drawing>
          <wp:inline distT="0" distB="0" distL="0" distR="0" wp14:anchorId="6D375A49" wp14:editId="21F5211B">
            <wp:extent cx="182880" cy="182880"/>
            <wp:effectExtent l="0" t="0" r="0" b="0"/>
            <wp:docPr id="16" name="Picture 16" descr="Design%20Images/home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n%20Images/home-outlin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22F6D" w14:textId="1741A2BB" w:rsidR="00351801" w:rsidRPr="00351801" w:rsidRDefault="00351801" w:rsidP="00711AC7">
      <w:r>
        <w:rPr>
          <w:b/>
        </w:rPr>
        <w:t>Breaking News:</w:t>
      </w:r>
      <w:r>
        <w:t xml:space="preserve">  </w:t>
      </w:r>
      <w:r w:rsidRPr="00351801">
        <w:t>flash-outline</w:t>
      </w:r>
      <w:r>
        <w:t xml:space="preserve">  </w:t>
      </w:r>
      <w:r>
        <w:rPr>
          <w:noProof/>
        </w:rPr>
        <w:drawing>
          <wp:inline distT="0" distB="0" distL="0" distR="0" wp14:anchorId="0A6C1531" wp14:editId="70420F46">
            <wp:extent cx="182880" cy="182880"/>
            <wp:effectExtent l="0" t="0" r="0" b="0"/>
            <wp:docPr id="17" name="Picture 17" descr="Design%20Images/flash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ign%20Images/flash-outlin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63EA6" w14:textId="611842DE" w:rsidR="00711AC7" w:rsidRDefault="00711AC7" w:rsidP="00711AC7">
      <w:r w:rsidRPr="00AA60D8">
        <w:rPr>
          <w:b/>
        </w:rPr>
        <w:t>Media Player</w:t>
      </w:r>
      <w:r w:rsidR="00AA60D8">
        <w:rPr>
          <w:b/>
        </w:rPr>
        <w:t>:</w:t>
      </w:r>
      <w:r w:rsidR="00AA60D8" w:rsidRPr="00AA60D8">
        <w:t xml:space="preserve">  </w:t>
      </w:r>
      <w:r w:rsidR="00741532">
        <w:t xml:space="preserve">play-circle-outline </w:t>
      </w:r>
      <w:r w:rsidR="0093638E">
        <w:t xml:space="preserve"> </w:t>
      </w:r>
      <w:r w:rsidR="00EA58E4">
        <w:rPr>
          <w:noProof/>
        </w:rPr>
        <w:drawing>
          <wp:inline distT="0" distB="0" distL="0" distR="0" wp14:anchorId="7E7E0343" wp14:editId="791DE7E2">
            <wp:extent cx="182880" cy="182880"/>
            <wp:effectExtent l="0" t="0" r="0" b="0"/>
            <wp:docPr id="5" name="Picture 5" descr="../../../../Downloads/play-circle-outline/drawable-hdpi/ic_play_circle_outline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ownloads/play-circle-outline/drawable-hdpi/ic_play_circle_outline_black_48d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0D61C" w14:textId="12E04F32" w:rsidR="00351801" w:rsidRDefault="00351801" w:rsidP="00711AC7">
      <w:r>
        <w:rPr>
          <w:b/>
        </w:rPr>
        <w:t>Live Stream:</w:t>
      </w:r>
      <w:r>
        <w:t xml:space="preserve">  </w:t>
      </w:r>
      <w:r w:rsidRPr="00351801">
        <w:t>radio-tower</w:t>
      </w:r>
      <w:r>
        <w:t xml:space="preserve">  </w:t>
      </w:r>
      <w:r>
        <w:rPr>
          <w:noProof/>
        </w:rPr>
        <w:drawing>
          <wp:inline distT="0" distB="0" distL="0" distR="0" wp14:anchorId="1DE6B2E0" wp14:editId="504BF714">
            <wp:extent cx="182880" cy="182880"/>
            <wp:effectExtent l="0" t="0" r="0" b="0"/>
            <wp:docPr id="18" name="Picture 18" descr="Design%20Images/radio-t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ign%20Images/radio-towe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1AB1A" w14:textId="19034F2F" w:rsidR="001C7DEB" w:rsidRPr="001C7DEB" w:rsidRDefault="001C7DEB" w:rsidP="00711AC7">
      <w:pPr>
        <w:rPr>
          <w:b/>
        </w:rPr>
      </w:pPr>
      <w:r>
        <w:rPr>
          <w:b/>
        </w:rPr>
        <w:t>User Settings</w:t>
      </w:r>
      <w:r>
        <w:t>:</w:t>
      </w:r>
      <w:r w:rsidRPr="001C7DEB">
        <w:t xml:space="preserve">  account-outline  </w:t>
      </w:r>
      <w:r>
        <w:rPr>
          <w:noProof/>
        </w:rPr>
        <w:drawing>
          <wp:inline distT="0" distB="0" distL="0" distR="0" wp14:anchorId="22880435" wp14:editId="36261A5E">
            <wp:extent cx="182880" cy="182880"/>
            <wp:effectExtent l="0" t="0" r="0" b="0"/>
            <wp:docPr id="19" name="Picture 19" descr="Design%20Images/account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ign%20Images/account-outlin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6E64" w14:textId="77777777" w:rsidR="00946C0E" w:rsidRDefault="005033AC" w:rsidP="00711AC7">
      <w:r>
        <w:rPr>
          <w:b/>
        </w:rPr>
        <w:t>User Settings v2:</w:t>
      </w:r>
      <w:r>
        <w:t xml:space="preserve">  </w:t>
      </w:r>
      <w:r w:rsidRPr="005033AC">
        <w:t xml:space="preserve">account-outline  </w:t>
      </w:r>
      <w:r w:rsidRPr="005033AC">
        <w:rPr>
          <w:noProof/>
        </w:rPr>
        <w:drawing>
          <wp:inline distT="0" distB="0" distL="0" distR="0" wp14:anchorId="6A09DB4F" wp14:editId="172F6767">
            <wp:extent cx="182880" cy="182880"/>
            <wp:effectExtent l="0" t="0" r="0" b="0"/>
            <wp:docPr id="24" name="Picture 24" descr="Design%20Images/account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ign%20Images/account-outlin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33AC">
        <w:t xml:space="preserve">  </w:t>
      </w:r>
      <w:r w:rsidR="004744C0">
        <w:t>+</w:t>
      </w:r>
    </w:p>
    <w:p w14:paraId="69CA1091" w14:textId="6D6F65DB" w:rsidR="00D60C41" w:rsidRPr="00946C0E" w:rsidRDefault="005033AC" w:rsidP="00711AC7">
      <w:r w:rsidRPr="005033AC">
        <w:t xml:space="preserve">settings  </w:t>
      </w:r>
      <w:r w:rsidRPr="005033AC">
        <w:rPr>
          <w:noProof/>
        </w:rPr>
        <w:drawing>
          <wp:inline distT="0" distB="0" distL="0" distR="0" wp14:anchorId="7CF744AA" wp14:editId="6F3BD5F8">
            <wp:extent cx="91440" cy="91440"/>
            <wp:effectExtent l="0" t="0" r="10160" b="10160"/>
            <wp:docPr id="25" name="Picture 25" descr="Design%20Images/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ign%20Images/setting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33AC">
        <w:t xml:space="preserve"> with a white circle behind it</w:t>
      </w:r>
      <w:r w:rsidR="004744C0">
        <w:t xml:space="preserve"> </w:t>
      </w:r>
      <w:r w:rsidR="00E54B33">
        <w:t>=</w:t>
      </w:r>
      <w:r w:rsidR="00946C0E">
        <w:t xml:space="preserve"> </w:t>
      </w:r>
      <w:r w:rsidR="004744C0">
        <w:rPr>
          <w:b/>
          <w:noProof/>
        </w:rPr>
        <w:drawing>
          <wp:inline distT="0" distB="0" distL="0" distR="0" wp14:anchorId="5B44813B" wp14:editId="64EB930F">
            <wp:extent cx="182880" cy="155448"/>
            <wp:effectExtent l="0" t="0" r="0" b="0"/>
            <wp:docPr id="4" name="Picture 4" descr="Design%20Images/User%20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n%20Images/User%20Settings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5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E5FB0" w14:textId="7BD9CB16" w:rsidR="000A6E67" w:rsidRPr="00AA60D8" w:rsidRDefault="000A6E67" w:rsidP="000A6E67">
      <w:pPr>
        <w:pStyle w:val="Heading3"/>
      </w:pPr>
      <w:r>
        <w:t>Search</w:t>
      </w:r>
    </w:p>
    <w:p w14:paraId="74FE2577" w14:textId="559BC990" w:rsidR="00711AC7" w:rsidRDefault="00711AC7" w:rsidP="00711AC7">
      <w:r w:rsidRPr="00AA60D8">
        <w:rPr>
          <w:b/>
        </w:rPr>
        <w:t>Microphone</w:t>
      </w:r>
      <w:r w:rsidR="00AA60D8">
        <w:rPr>
          <w:b/>
        </w:rPr>
        <w:t>:</w:t>
      </w:r>
      <w:r w:rsidR="00AA60D8">
        <w:t xml:space="preserve">  </w:t>
      </w:r>
      <w:r w:rsidR="00E66B74" w:rsidRPr="00E66B74">
        <w:t>microphone-outline</w:t>
      </w:r>
      <w:r w:rsidR="004876CA">
        <w:t xml:space="preserve">  </w:t>
      </w:r>
      <w:r w:rsidR="004876CA">
        <w:rPr>
          <w:noProof/>
        </w:rPr>
        <w:drawing>
          <wp:inline distT="0" distB="0" distL="0" distR="0" wp14:anchorId="56E07827" wp14:editId="75ED7F31">
            <wp:extent cx="182880" cy="182880"/>
            <wp:effectExtent l="0" t="0" r="0" b="0"/>
            <wp:docPr id="20" name="Picture 20" descr="Design%20Images/microphone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ign%20Images/microphone-outlin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B14F" w14:textId="3EE11A29" w:rsidR="000A6E67" w:rsidRPr="00AA60D8" w:rsidRDefault="000A6E67" w:rsidP="000A6E67">
      <w:pPr>
        <w:pStyle w:val="Heading3"/>
      </w:pPr>
      <w:r>
        <w:t>Article Navigation</w:t>
      </w:r>
    </w:p>
    <w:p w14:paraId="54F04B27" w14:textId="1FB6B659" w:rsidR="00711AC7" w:rsidRPr="00AA60D8" w:rsidRDefault="00711AC7" w:rsidP="00711AC7">
      <w:r w:rsidRPr="00AA60D8">
        <w:rPr>
          <w:b/>
        </w:rPr>
        <w:t>Back Button</w:t>
      </w:r>
      <w:r w:rsidR="00AA60D8">
        <w:rPr>
          <w:b/>
        </w:rPr>
        <w:t>:</w:t>
      </w:r>
      <w:r w:rsidR="00AA60D8">
        <w:t xml:space="preserve">  </w:t>
      </w:r>
      <w:r w:rsidR="00544C70">
        <w:t>chevron-left</w:t>
      </w:r>
      <w:r w:rsidR="00741532">
        <w:t xml:space="preserve"> </w:t>
      </w:r>
      <w:r w:rsidR="007A34FF">
        <w:rPr>
          <w:noProof/>
        </w:rPr>
        <w:drawing>
          <wp:inline distT="0" distB="0" distL="0" distR="0" wp14:anchorId="60E59AED" wp14:editId="076AE7B3">
            <wp:extent cx="182880" cy="182880"/>
            <wp:effectExtent l="0" t="0" r="0" b="0"/>
            <wp:docPr id="7" name="Picture 7" descr="../../../../Downloads/chevron-left/drawable-hdpi/ic_chevron_left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ownloads/chevron-left/drawable-hdpi/ic_chevron_left_black_48dp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FFA00" w14:textId="1B8DD54C" w:rsidR="00711AC7" w:rsidRPr="00AA60D8" w:rsidRDefault="00711AC7" w:rsidP="00711AC7">
      <w:r w:rsidRPr="00AA60D8">
        <w:rPr>
          <w:b/>
        </w:rPr>
        <w:t>Share</w:t>
      </w:r>
      <w:r w:rsidR="007642A9">
        <w:rPr>
          <w:b/>
        </w:rPr>
        <w:t xml:space="preserve"> Article</w:t>
      </w:r>
      <w:r w:rsidR="00AA60D8" w:rsidRPr="00493C26">
        <w:rPr>
          <w:b/>
          <w:color w:val="000000" w:themeColor="text1"/>
        </w:rPr>
        <w:t>:</w:t>
      </w:r>
      <w:r w:rsidR="00AA60D8" w:rsidRPr="00493C26">
        <w:rPr>
          <w:color w:val="000000" w:themeColor="text1"/>
        </w:rPr>
        <w:t xml:space="preserve">  </w:t>
      </w:r>
      <w:r w:rsidR="00742371" w:rsidRPr="00493C26">
        <w:rPr>
          <w:color w:val="000000" w:themeColor="text1"/>
        </w:rPr>
        <w:t>share</w:t>
      </w:r>
      <w:r w:rsidR="00DF5271" w:rsidRPr="00493C26">
        <w:rPr>
          <w:color w:val="000000" w:themeColor="text1"/>
        </w:rPr>
        <w:t xml:space="preserve">  </w:t>
      </w:r>
      <w:r w:rsidR="00DF5271" w:rsidRPr="00493C26">
        <w:rPr>
          <w:noProof/>
          <w:color w:val="000000" w:themeColor="text1"/>
        </w:rPr>
        <w:drawing>
          <wp:inline distT="0" distB="0" distL="0" distR="0" wp14:anchorId="1DDCC177" wp14:editId="756714FC">
            <wp:extent cx="182880" cy="182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ign%20Images/forward-outlin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3CF" w:rsidRPr="00493C26">
        <w:rPr>
          <w:color w:val="000000" w:themeColor="text1"/>
        </w:rPr>
        <w:t xml:space="preserve"> </w:t>
      </w:r>
      <w:r w:rsidR="00F820D4" w:rsidRPr="00493C26">
        <w:rPr>
          <w:color w:val="000000" w:themeColor="text1"/>
        </w:rPr>
        <w:t xml:space="preserve"> </w:t>
      </w:r>
      <w:r w:rsidR="002023CF" w:rsidRPr="005D79DB">
        <w:rPr>
          <w:color w:val="ED3F47"/>
        </w:rPr>
        <w:t>(not part of materialdesignicons.com)</w:t>
      </w:r>
    </w:p>
    <w:p w14:paraId="45A69BE1" w14:textId="47BFBC7E" w:rsidR="00711AC7" w:rsidRPr="00AA60D8" w:rsidRDefault="00F91F30" w:rsidP="00711AC7">
      <w:r>
        <w:rPr>
          <w:b/>
        </w:rPr>
        <w:t>Favorite</w:t>
      </w:r>
      <w:r w:rsidR="00AA60D8">
        <w:rPr>
          <w:b/>
        </w:rPr>
        <w:t>:</w:t>
      </w:r>
      <w:r w:rsidR="00AA60D8">
        <w:t xml:space="preserve">  </w:t>
      </w:r>
      <w:r w:rsidR="007E517C">
        <w:t xml:space="preserve">star-outline / star  </w:t>
      </w:r>
      <w:r w:rsidR="007E517C">
        <w:rPr>
          <w:noProof/>
        </w:rPr>
        <w:drawing>
          <wp:inline distT="0" distB="0" distL="0" distR="0" wp14:anchorId="7CE020BE" wp14:editId="3ADE0F2B">
            <wp:extent cx="182880" cy="182880"/>
            <wp:effectExtent l="0" t="0" r="0" b="0"/>
            <wp:docPr id="8" name="Picture 8" descr="../../../../Downloads/star-outline/drawable-hdpi/ic_star_outline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ownloads/star-outline/drawable-hdpi/ic_star_outline_black_48dp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638E">
        <w:t xml:space="preserve">  </w:t>
      </w:r>
      <w:r w:rsidR="001D0B89">
        <w:rPr>
          <w:noProof/>
        </w:rPr>
        <w:drawing>
          <wp:inline distT="0" distB="0" distL="0" distR="0" wp14:anchorId="1AFE8608" wp14:editId="6D5EF511">
            <wp:extent cx="182880" cy="182880"/>
            <wp:effectExtent l="0" t="0" r="0" b="0"/>
            <wp:docPr id="9" name="Picture 9" descr="../../../../Downloads/star/drawable-hdpi/ic_star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Downloads/star/drawable-hdpi/ic_star_black_48dp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6E453" w14:textId="5F41E086" w:rsidR="00711AC7" w:rsidRPr="005D79DB" w:rsidRDefault="00711AC7" w:rsidP="00711AC7">
      <w:pPr>
        <w:rPr>
          <w:color w:val="ED3F47"/>
        </w:rPr>
      </w:pPr>
      <w:r w:rsidRPr="00AA60D8">
        <w:rPr>
          <w:b/>
        </w:rPr>
        <w:t>Download</w:t>
      </w:r>
      <w:r w:rsidR="007642A9">
        <w:rPr>
          <w:b/>
        </w:rPr>
        <w:t xml:space="preserve"> Article</w:t>
      </w:r>
      <w:r w:rsidR="00AA60D8" w:rsidRPr="00493C26">
        <w:rPr>
          <w:b/>
          <w:color w:val="000000" w:themeColor="text1"/>
        </w:rPr>
        <w:t>:</w:t>
      </w:r>
      <w:r w:rsidR="00AA60D8" w:rsidRPr="00493C26">
        <w:rPr>
          <w:color w:val="000000" w:themeColor="text1"/>
        </w:rPr>
        <w:t xml:space="preserve">  </w:t>
      </w:r>
      <w:r w:rsidR="007D79E4" w:rsidRPr="00493C26">
        <w:rPr>
          <w:color w:val="000000" w:themeColor="text1"/>
        </w:rPr>
        <w:t xml:space="preserve">download-outline  </w:t>
      </w:r>
      <w:r w:rsidR="007D79E4">
        <w:rPr>
          <w:noProof/>
        </w:rPr>
        <w:drawing>
          <wp:inline distT="0" distB="0" distL="0" distR="0" wp14:anchorId="25C6E04B" wp14:editId="242F85C1">
            <wp:extent cx="182880" cy="182880"/>
            <wp:effectExtent l="0" t="0" r="0" b="0"/>
            <wp:docPr id="22" name="Picture 22" descr="Design%20Images/download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ign%20Images/download-outline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0B5B">
        <w:rPr>
          <w:color w:val="FF0000"/>
        </w:rPr>
        <w:t xml:space="preserve"> </w:t>
      </w:r>
      <w:r w:rsidR="00850B5B" w:rsidRPr="005D79DB">
        <w:rPr>
          <w:color w:val="ED3F47"/>
        </w:rPr>
        <w:t>(not pa</w:t>
      </w:r>
      <w:r w:rsidR="002023CF" w:rsidRPr="005D79DB">
        <w:rPr>
          <w:color w:val="ED3F47"/>
        </w:rPr>
        <w:t>rt of materialdesignicons.com)</w:t>
      </w:r>
    </w:p>
    <w:p w14:paraId="423928D5" w14:textId="77777777" w:rsidR="0082154F" w:rsidRPr="001C7DEB" w:rsidRDefault="0082154F" w:rsidP="0082154F">
      <w:pPr>
        <w:rPr>
          <w:b/>
        </w:rPr>
      </w:pPr>
      <w:r>
        <w:rPr>
          <w:b/>
        </w:rPr>
        <w:t>User Settings</w:t>
      </w:r>
      <w:r>
        <w:t>:</w:t>
      </w:r>
      <w:r w:rsidRPr="001C7DEB">
        <w:t xml:space="preserve">  account-outline  </w:t>
      </w:r>
      <w:r>
        <w:rPr>
          <w:noProof/>
        </w:rPr>
        <w:drawing>
          <wp:inline distT="0" distB="0" distL="0" distR="0" wp14:anchorId="25E042CE" wp14:editId="276FA0FE">
            <wp:extent cx="182880" cy="182880"/>
            <wp:effectExtent l="0" t="0" r="0" b="0"/>
            <wp:docPr id="26" name="Picture 26" descr="Design%20Images/account-o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ign%20Images/account-outlin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8A6E6" w14:textId="07341240" w:rsidR="001413CA" w:rsidRDefault="00326177" w:rsidP="001413CA">
      <w:pPr>
        <w:pStyle w:val="Heading3"/>
      </w:pPr>
      <w:r>
        <w:t>My</w:t>
      </w:r>
      <w:r w:rsidR="001413CA">
        <w:t xml:space="preserve"> Settings</w:t>
      </w:r>
    </w:p>
    <w:p w14:paraId="3842EF67" w14:textId="21AEF855" w:rsidR="001413CA" w:rsidRDefault="00F916A0" w:rsidP="001413CA">
      <w:pPr>
        <w:rPr>
          <w:b/>
        </w:rPr>
      </w:pPr>
      <w:r w:rsidRPr="00F916A0">
        <w:rPr>
          <w:b/>
        </w:rPr>
        <w:t xml:space="preserve">On/Off Switch:  </w:t>
      </w:r>
      <w:r w:rsidR="00F77C59" w:rsidRPr="00C605B7">
        <w:t>toggle-switch / toggle-switch-off</w:t>
      </w:r>
      <w:r w:rsidR="00F77C59">
        <w:rPr>
          <w:b/>
        </w:rPr>
        <w:t xml:space="preserve"> </w:t>
      </w:r>
      <w:r w:rsidR="0093638E">
        <w:rPr>
          <w:b/>
        </w:rPr>
        <w:t xml:space="preserve"> </w:t>
      </w:r>
      <w:r w:rsidR="0057672A">
        <w:rPr>
          <w:b/>
          <w:noProof/>
        </w:rPr>
        <w:drawing>
          <wp:inline distT="0" distB="0" distL="0" distR="0" wp14:anchorId="727D2F4E" wp14:editId="0C577A38">
            <wp:extent cx="182880" cy="182880"/>
            <wp:effectExtent l="0" t="0" r="0" b="0"/>
            <wp:docPr id="12" name="Picture 12" descr="../../../../Downloads/toggle-switch/drawable-hdpi/ic_toggle_switch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Downloads/toggle-switch/drawable-hdpi/ic_toggle_switch_black_48dp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638E">
        <w:rPr>
          <w:b/>
        </w:rPr>
        <w:t xml:space="preserve">   </w:t>
      </w:r>
      <w:r w:rsidR="0057672A">
        <w:rPr>
          <w:b/>
          <w:noProof/>
        </w:rPr>
        <w:drawing>
          <wp:inline distT="0" distB="0" distL="0" distR="0" wp14:anchorId="5E73954C" wp14:editId="3EB28CEC">
            <wp:extent cx="182880" cy="182880"/>
            <wp:effectExtent l="0" t="0" r="0" b="0"/>
            <wp:docPr id="13" name="Picture 13" descr="../../../../Downloads/toggle-switch-off/drawable-hdpi/ic_toggle_switch_off_black_4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../Downloads/toggle-switch-off/drawable-hdpi/ic_toggle_switch_off_black_48dp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857A4" w14:textId="37BD28C3" w:rsidR="00F14DB9" w:rsidRDefault="00C605B7" w:rsidP="001413CA">
      <w:r>
        <w:rPr>
          <w:b/>
        </w:rPr>
        <w:t>Right Arrow:</w:t>
      </w:r>
      <w:r w:rsidRPr="00C605B7">
        <w:t xml:space="preserve">  chevron-right</w:t>
      </w:r>
      <w:r w:rsidR="00C72DF2">
        <w:t xml:space="preserve">  </w:t>
      </w:r>
      <w:r w:rsidR="00C72DF2">
        <w:rPr>
          <w:noProof/>
        </w:rPr>
        <w:drawing>
          <wp:inline distT="0" distB="0" distL="0" distR="0" wp14:anchorId="45A4F261" wp14:editId="2AA92414">
            <wp:extent cx="182880" cy="182880"/>
            <wp:effectExtent l="0" t="0" r="0" b="0"/>
            <wp:docPr id="27" name="Picture 27" descr="Design%20Images/chevron-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ign%20Images/chevron-right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4F77C" w14:textId="04E701A7" w:rsidR="00E16F30" w:rsidRDefault="00E16F30" w:rsidP="00E16F30">
      <w:pPr>
        <w:pStyle w:val="Heading3"/>
      </w:pPr>
      <w:r>
        <w:t>Multimedia Player</w:t>
      </w:r>
    </w:p>
    <w:p w14:paraId="5C04CC75" w14:textId="50F7DCC0" w:rsidR="00E10FE1" w:rsidRDefault="00E10FE1" w:rsidP="00E10FE1">
      <w:r w:rsidRPr="00293D3F">
        <w:rPr>
          <w:b/>
        </w:rPr>
        <w:t>Fast Forward:</w:t>
      </w:r>
      <w:r>
        <w:t xml:space="preserve">  </w:t>
      </w:r>
      <w:r w:rsidR="00105191" w:rsidRPr="00105191">
        <w:t>rotating-arrow-to-the-right</w:t>
      </w:r>
      <w:r w:rsidR="00105191">
        <w:t>.svg</w:t>
      </w:r>
      <w:r w:rsidR="005352BD">
        <w:t xml:space="preserve">  </w:t>
      </w:r>
      <w:r w:rsidR="005352BD">
        <w:rPr>
          <w:noProof/>
        </w:rPr>
        <w:drawing>
          <wp:inline distT="0" distB="0" distL="0" distR="0" wp14:anchorId="01B8225D" wp14:editId="7777FB7D">
            <wp:extent cx="182880" cy="182880"/>
            <wp:effectExtent l="0" t="0" r="0" b="0"/>
            <wp:docPr id="10" name="Picture 10" descr="Design%20Images/rotating-arrow-to-the-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ign%20Images/rotating-arrow-to-the-right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9907E" w14:textId="1C4A0AB1" w:rsidR="00105191" w:rsidRPr="00E10FE1" w:rsidRDefault="00105191" w:rsidP="00E10FE1">
      <w:r w:rsidRPr="00293D3F">
        <w:rPr>
          <w:b/>
        </w:rPr>
        <w:t>Rewind:</w:t>
      </w:r>
      <w:r>
        <w:t xml:space="preserve">  </w:t>
      </w:r>
      <w:r w:rsidRPr="00105191">
        <w:t>rotate-left-circular-arrow-interface-symbol</w:t>
      </w:r>
      <w:r>
        <w:t>.svg</w:t>
      </w:r>
      <w:r w:rsidR="00587172">
        <w:t xml:space="preserve">  </w:t>
      </w:r>
      <w:r w:rsidR="00587172">
        <w:rPr>
          <w:noProof/>
        </w:rPr>
        <w:drawing>
          <wp:inline distT="0" distB="0" distL="0" distR="0" wp14:anchorId="3A0D7630" wp14:editId="0CFE8BE8">
            <wp:extent cx="182880" cy="182880"/>
            <wp:effectExtent l="0" t="0" r="0" b="0"/>
            <wp:docPr id="6" name="Picture 6" descr="Design%20Images/rotate-left-circular-arrow-interface-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ign%20Images/rotate-left-circular-arrow-interface-symbol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DD1E4" w14:textId="38706996" w:rsidR="001F7670" w:rsidRDefault="001F7670" w:rsidP="006F06EC">
      <w:pPr>
        <w:pStyle w:val="Heading2"/>
      </w:pPr>
      <w:r>
        <w:lastRenderedPageBreak/>
        <w:t>Circumvention</w:t>
      </w:r>
    </w:p>
    <w:p w14:paraId="1F40AA6F" w14:textId="6EA47D6A" w:rsidR="008A003F" w:rsidRPr="009B73D6" w:rsidRDefault="008A003F" w:rsidP="008A003F">
      <w:pPr>
        <w:rPr>
          <w:color w:val="ED3F47"/>
        </w:rPr>
      </w:pPr>
      <w:r w:rsidRPr="009B73D6">
        <w:rPr>
          <w:color w:val="ED3F47"/>
        </w:rPr>
        <w:t>These icons are homegrown</w:t>
      </w:r>
    </w:p>
    <w:p w14:paraId="0ED7249E" w14:textId="77777777" w:rsidR="008A003F" w:rsidRPr="008A003F" w:rsidRDefault="008A003F" w:rsidP="008A003F"/>
    <w:p w14:paraId="62FA0043" w14:textId="3A9DA761" w:rsidR="009A557E" w:rsidRDefault="009A557E" w:rsidP="001413CA">
      <w:pPr>
        <w:rPr>
          <w:b/>
        </w:rPr>
      </w:pPr>
      <w:r>
        <w:rPr>
          <w:b/>
        </w:rPr>
        <w:t>On</w:t>
      </w:r>
      <w:r w:rsidR="001F7670">
        <w:rPr>
          <w:b/>
        </w:rPr>
        <w:t xml:space="preserve"> Indicators:</w:t>
      </w:r>
      <w:r>
        <w:rPr>
          <w:b/>
        </w:rPr>
        <w:t xml:space="preserve"> </w:t>
      </w:r>
      <w:r w:rsidR="00D64982" w:rsidRPr="00D64982">
        <w:t>Variation 1 (green)</w:t>
      </w:r>
      <w:r w:rsidR="001F7670" w:rsidRPr="00D64982">
        <w:t xml:space="preserve"> </w:t>
      </w:r>
      <w:r w:rsidR="00106099" w:rsidRPr="00D64982">
        <w:rPr>
          <w:noProof/>
        </w:rPr>
        <w:drawing>
          <wp:inline distT="0" distB="0" distL="0" distR="0" wp14:anchorId="46E9B64C" wp14:editId="07CA219B">
            <wp:extent cx="182880" cy="182880"/>
            <wp:effectExtent l="0" t="0" r="0" b="0"/>
            <wp:docPr id="14" name="Picture 14" descr="Design%20Exports/Circumvention%20On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ign%20Exports/Circumvention%20On%201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982">
        <w:t xml:space="preserve"> </w:t>
      </w:r>
      <w:r w:rsidR="00D64982">
        <w:t>V</w:t>
      </w:r>
      <w:r w:rsidR="00D64982" w:rsidRPr="00D64982">
        <w:t>ariation</w:t>
      </w:r>
      <w:r w:rsidR="00D64982">
        <w:t xml:space="preserve"> 2 (blue)</w:t>
      </w:r>
      <w:r w:rsidR="00D64982" w:rsidRPr="00D64982">
        <w:t xml:space="preserve"> </w:t>
      </w:r>
      <w:r w:rsidR="00EC02B8" w:rsidRPr="00D64982">
        <w:rPr>
          <w:noProof/>
        </w:rPr>
        <w:drawing>
          <wp:inline distT="0" distB="0" distL="0" distR="0" wp14:anchorId="6C31D05C" wp14:editId="72D03DD5">
            <wp:extent cx="182880" cy="182880"/>
            <wp:effectExtent l="0" t="0" r="0" b="0"/>
            <wp:docPr id="2" name="Picture 2" descr="Design%20Exports/Circumvention%20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n%20Exports/Circumvention%20On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1559FDF5" w14:textId="14697043" w:rsidR="001F7670" w:rsidRDefault="009A557E" w:rsidP="001413CA">
      <w:pPr>
        <w:rPr>
          <w:b/>
        </w:rPr>
      </w:pPr>
      <w:r>
        <w:rPr>
          <w:b/>
        </w:rPr>
        <w:t xml:space="preserve">Off Indicators:  </w:t>
      </w:r>
      <w:r w:rsidR="005036E2" w:rsidRPr="00D64982">
        <w:t xml:space="preserve">Variation 1 </w:t>
      </w:r>
      <w:r w:rsidR="00300E7E">
        <w:rPr>
          <w:b/>
          <w:noProof/>
        </w:rPr>
        <w:drawing>
          <wp:inline distT="0" distB="0" distL="0" distR="0" wp14:anchorId="5F9AD08A" wp14:editId="670A7E7B">
            <wp:extent cx="182880" cy="182880"/>
            <wp:effectExtent l="0" t="0" r="0" b="0"/>
            <wp:docPr id="3" name="Picture 3" descr="Design%20Exports/Circumvention%20O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ign%20Exports/Circumvention%20Off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 w:rsidR="005036E2">
        <w:t>V</w:t>
      </w:r>
      <w:r w:rsidR="005036E2" w:rsidRPr="00D64982">
        <w:t>ariation</w:t>
      </w:r>
      <w:r w:rsidR="005036E2">
        <w:t xml:space="preserve"> 2 </w:t>
      </w:r>
      <w:r>
        <w:rPr>
          <w:b/>
          <w:noProof/>
        </w:rPr>
        <w:drawing>
          <wp:inline distT="0" distB="0" distL="0" distR="0" wp14:anchorId="6748B9C5" wp14:editId="0954B8E0">
            <wp:extent cx="182880" cy="182880"/>
            <wp:effectExtent l="0" t="0" r="0" b="0"/>
            <wp:docPr id="15" name="Picture 15" descr="Design%20Exports/Circumvention%20Off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ign%20Exports/Circumvention%20Off%202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EB6C2" w14:textId="77777777" w:rsidR="0057672A" w:rsidRDefault="0057672A" w:rsidP="001413CA">
      <w:pPr>
        <w:rPr>
          <w:b/>
        </w:rPr>
      </w:pPr>
    </w:p>
    <w:p w14:paraId="4F4CA17E" w14:textId="49DC4157" w:rsidR="00BD289D" w:rsidRDefault="00BD289D" w:rsidP="00BD289D">
      <w:pPr>
        <w:pStyle w:val="Heading2"/>
      </w:pPr>
      <w:r>
        <w:t>Color Palette</w:t>
      </w:r>
    </w:p>
    <w:p w14:paraId="189046DA" w14:textId="08139665" w:rsidR="00C84A62" w:rsidRDefault="00C84A62" w:rsidP="00BD289D">
      <w:r>
        <w:t>The color palette is based on the colors in the VOA logo.</w:t>
      </w:r>
      <w:r w:rsidR="00703043">
        <w:t xml:space="preserve"> We’ll depend largely on photos in the newsfeed to “color” the app. As such, we’ll use </w:t>
      </w:r>
      <w:r w:rsidR="00F869F1">
        <w:t xml:space="preserve">simple </w:t>
      </w:r>
      <w:r w:rsidR="00703043">
        <w:t>variations on the red, blue, black/grey from the logo.</w:t>
      </w:r>
    </w:p>
    <w:p w14:paraId="221EDF27" w14:textId="77777777" w:rsidR="008A6AEC" w:rsidRDefault="008A6AEC" w:rsidP="00BD289D"/>
    <w:p w14:paraId="15639457" w14:textId="283E97C9" w:rsidR="008A6AEC" w:rsidRDefault="008A6AEC" w:rsidP="00BD289D">
      <w:r>
        <w:t>I will update this as we develop the design further.</w:t>
      </w:r>
    </w:p>
    <w:p w14:paraId="219F6AB0" w14:textId="77777777" w:rsidR="00703043" w:rsidRDefault="00703043" w:rsidP="00BD289D"/>
    <w:p w14:paraId="21C3919B" w14:textId="65D78965" w:rsidR="00BD289D" w:rsidRDefault="00C84A62" w:rsidP="00BD289D">
      <w:r w:rsidRPr="002E2D8D">
        <w:rPr>
          <w:b/>
          <w:color w:val="F35959"/>
        </w:rPr>
        <w:t>Red</w:t>
      </w:r>
      <w:r w:rsidR="002E2D8D" w:rsidRPr="002E2D8D">
        <w:rPr>
          <w:b/>
          <w:color w:val="F35959"/>
        </w:rPr>
        <w:t>:</w:t>
      </w:r>
      <w:r w:rsidR="002E2D8D">
        <w:t xml:space="preserve">  </w:t>
      </w:r>
      <w:r w:rsidR="00225AA6">
        <w:tab/>
      </w:r>
      <w:r w:rsidR="00225AA6">
        <w:tab/>
      </w:r>
      <w:r w:rsidR="002E2D8D">
        <w:t xml:space="preserve">ED4048 </w:t>
      </w:r>
      <w:r w:rsidR="00E20DD5">
        <w:t xml:space="preserve"> </w:t>
      </w:r>
      <w:r w:rsidR="002E2D8D">
        <w:t>R:237</w:t>
      </w:r>
      <w:r w:rsidR="00C664D1">
        <w:t xml:space="preserve"> </w:t>
      </w:r>
      <w:r w:rsidR="002E2D8D">
        <w:t xml:space="preserve"> G:64</w:t>
      </w:r>
      <w:r w:rsidR="00C664D1">
        <w:t xml:space="preserve"> </w:t>
      </w:r>
      <w:r w:rsidR="002E2D8D">
        <w:t xml:space="preserve"> B:72</w:t>
      </w:r>
    </w:p>
    <w:p w14:paraId="5D4E8181" w14:textId="18BECB59" w:rsidR="00C84A62" w:rsidRDefault="00C84A62" w:rsidP="00BD289D">
      <w:r w:rsidRPr="007D2185">
        <w:rPr>
          <w:b/>
          <w:color w:val="0078BF"/>
        </w:rPr>
        <w:t>Blue</w:t>
      </w:r>
      <w:r w:rsidR="002E2D8D" w:rsidRPr="007D2185">
        <w:rPr>
          <w:b/>
          <w:color w:val="0078BF"/>
        </w:rPr>
        <w:t>:</w:t>
      </w:r>
      <w:r w:rsidR="002E2D8D">
        <w:t xml:space="preserve">  </w:t>
      </w:r>
      <w:r w:rsidR="00225AA6">
        <w:tab/>
      </w:r>
      <w:r w:rsidR="00225AA6">
        <w:tab/>
      </w:r>
      <w:r w:rsidR="00E20DD5">
        <w:t>0162B1  R:</w:t>
      </w:r>
      <w:r w:rsidR="00C664D1">
        <w:t>1  G:98  B:177</w:t>
      </w:r>
    </w:p>
    <w:p w14:paraId="5F8C3140" w14:textId="6A8BDF22" w:rsidR="00A138A8" w:rsidRPr="00A138A8" w:rsidRDefault="00A138A8" w:rsidP="00BD289D">
      <w:r w:rsidRPr="00F73943">
        <w:rPr>
          <w:b/>
          <w:color w:val="E7F0F8"/>
        </w:rPr>
        <w:t>Light Blue:</w:t>
      </w:r>
      <w:r w:rsidRPr="00A138A8">
        <w:t xml:space="preserve">  </w:t>
      </w:r>
      <w:r w:rsidR="00225AA6">
        <w:tab/>
      </w:r>
      <w:r w:rsidRPr="00A138A8">
        <w:t>E1EBF5  R:225  G:235  B:245</w:t>
      </w:r>
    </w:p>
    <w:p w14:paraId="7F585A85" w14:textId="12FC1856" w:rsidR="001F7011" w:rsidRDefault="001F7011" w:rsidP="00BD289D">
      <w:r w:rsidRPr="00C74D9E">
        <w:rPr>
          <w:b/>
          <w:color w:val="9B9B9B"/>
        </w:rPr>
        <w:t>Dark Grey:</w:t>
      </w:r>
      <w:r>
        <w:t xml:space="preserve">  </w:t>
      </w:r>
      <w:r w:rsidR="00225AA6">
        <w:tab/>
      </w:r>
      <w:r w:rsidRPr="001F7011">
        <w:t>9B9B9B</w:t>
      </w:r>
      <w:r w:rsidR="00BC0312">
        <w:t xml:space="preserve">  </w:t>
      </w:r>
      <w:r w:rsidR="00C74D9E">
        <w:t>R:155  G:155  B:155</w:t>
      </w:r>
    </w:p>
    <w:p w14:paraId="0B589D99" w14:textId="6C3E4DD1" w:rsidR="00A138A8" w:rsidRPr="00A138A8" w:rsidRDefault="00A138A8" w:rsidP="00BD289D">
      <w:r w:rsidRPr="006C3851">
        <w:rPr>
          <w:b/>
          <w:color w:val="1CAC2E"/>
        </w:rPr>
        <w:t>Green:</w:t>
      </w:r>
      <w:r>
        <w:t xml:space="preserve">  </w:t>
      </w:r>
      <w:r w:rsidR="00225AA6">
        <w:tab/>
      </w:r>
      <w:r w:rsidR="006C3851" w:rsidRPr="006C3851">
        <w:t>1CAC2E</w:t>
      </w:r>
      <w:r w:rsidR="006C3851">
        <w:t xml:space="preserve">  R:28  G:172  B:46</w:t>
      </w:r>
    </w:p>
    <w:sectPr w:rsidR="00A138A8" w:rsidRPr="00A138A8" w:rsidSect="00C83268">
      <w:head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B8BCA4" w14:textId="77777777" w:rsidR="00982B20" w:rsidRDefault="00982B20" w:rsidP="008844EB">
      <w:r>
        <w:separator/>
      </w:r>
    </w:p>
  </w:endnote>
  <w:endnote w:type="continuationSeparator" w:id="0">
    <w:p w14:paraId="5BCF5A25" w14:textId="77777777" w:rsidR="00982B20" w:rsidRDefault="00982B20" w:rsidP="00884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swiss"/>
    <w:pitch w:val="variable"/>
    <w:sig w:usb0="800000AF" w:usb1="5000204A" w:usb2="00000000" w:usb3="00000000" w:csb0="0000009B" w:csb1="00000000"/>
  </w:font>
  <w:font w:name="Avenir Roman">
    <w:panose1 w:val="020B0503020203020204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8976F7" w14:textId="77777777" w:rsidR="00982B20" w:rsidRDefault="00982B20" w:rsidP="008844EB">
      <w:r>
        <w:separator/>
      </w:r>
    </w:p>
  </w:footnote>
  <w:footnote w:type="continuationSeparator" w:id="0">
    <w:p w14:paraId="3B2E9A5B" w14:textId="77777777" w:rsidR="00982B20" w:rsidRDefault="00982B20" w:rsidP="008844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AC693" w14:textId="77777777" w:rsidR="008844EB" w:rsidRDefault="008844EB" w:rsidP="008844EB">
    <w:pPr>
      <w:pStyle w:val="Header"/>
      <w:jc w:val="right"/>
    </w:pPr>
    <w:r>
      <w:rPr>
        <w:noProof/>
      </w:rPr>
      <w:drawing>
        <wp:inline distT="0" distB="0" distL="0" distR="0" wp14:anchorId="2867C0CA" wp14:editId="2F5BD901">
          <wp:extent cx="976239" cy="569767"/>
          <wp:effectExtent l="0" t="0" r="0" b="0"/>
          <wp:docPr id="1" name="Picture 1" descr="/Users/stuartridgway/Dropbox/Excella/VoA/Vo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stuartridgway/Dropbox/Excella/VoA/VoA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6171" cy="5755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EB0E44B" w14:textId="77777777" w:rsidR="00B21E2D" w:rsidRDefault="00B21E2D" w:rsidP="008844E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37034"/>
    <w:multiLevelType w:val="hybridMultilevel"/>
    <w:tmpl w:val="7B40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3382A"/>
    <w:multiLevelType w:val="hybridMultilevel"/>
    <w:tmpl w:val="CDB05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3770C"/>
    <w:multiLevelType w:val="hybridMultilevel"/>
    <w:tmpl w:val="AF503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A550E"/>
    <w:multiLevelType w:val="hybridMultilevel"/>
    <w:tmpl w:val="76285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44C2F"/>
    <w:multiLevelType w:val="hybridMultilevel"/>
    <w:tmpl w:val="CDC8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31F28"/>
    <w:multiLevelType w:val="hybridMultilevel"/>
    <w:tmpl w:val="D8A0F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3B0A44"/>
    <w:multiLevelType w:val="hybridMultilevel"/>
    <w:tmpl w:val="0A20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B8344CA"/>
    <w:multiLevelType w:val="hybridMultilevel"/>
    <w:tmpl w:val="82C4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D24E6F"/>
    <w:multiLevelType w:val="hybridMultilevel"/>
    <w:tmpl w:val="67D03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2E21C8"/>
    <w:multiLevelType w:val="hybridMultilevel"/>
    <w:tmpl w:val="541E6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31EE9"/>
    <w:multiLevelType w:val="hybridMultilevel"/>
    <w:tmpl w:val="059EC648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11">
    <w:nsid w:val="7D3F2731"/>
    <w:multiLevelType w:val="hybridMultilevel"/>
    <w:tmpl w:val="5B78838C"/>
    <w:lvl w:ilvl="0" w:tplc="8BB892A8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hideSpellingErrors/>
  <w:hideGrammaticalError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31"/>
    <w:rsid w:val="0001185B"/>
    <w:rsid w:val="0002053D"/>
    <w:rsid w:val="00020EDC"/>
    <w:rsid w:val="0002331B"/>
    <w:rsid w:val="0002652C"/>
    <w:rsid w:val="00032B77"/>
    <w:rsid w:val="00043354"/>
    <w:rsid w:val="00043F5D"/>
    <w:rsid w:val="00086786"/>
    <w:rsid w:val="00086B09"/>
    <w:rsid w:val="000871A6"/>
    <w:rsid w:val="000908E3"/>
    <w:rsid w:val="00091B95"/>
    <w:rsid w:val="00097B86"/>
    <w:rsid w:val="000A6E67"/>
    <w:rsid w:val="000C6850"/>
    <w:rsid w:val="000E072D"/>
    <w:rsid w:val="000F7398"/>
    <w:rsid w:val="0010241E"/>
    <w:rsid w:val="00105191"/>
    <w:rsid w:val="0010557E"/>
    <w:rsid w:val="00106099"/>
    <w:rsid w:val="00125E88"/>
    <w:rsid w:val="001413CA"/>
    <w:rsid w:val="001520F2"/>
    <w:rsid w:val="00172D70"/>
    <w:rsid w:val="00175519"/>
    <w:rsid w:val="001818DD"/>
    <w:rsid w:val="001967D3"/>
    <w:rsid w:val="001B3C69"/>
    <w:rsid w:val="001C46AB"/>
    <w:rsid w:val="001C7DEB"/>
    <w:rsid w:val="001D0995"/>
    <w:rsid w:val="001D0B89"/>
    <w:rsid w:val="001D66F3"/>
    <w:rsid w:val="001D7B42"/>
    <w:rsid w:val="001E06FE"/>
    <w:rsid w:val="001E1644"/>
    <w:rsid w:val="001E46A0"/>
    <w:rsid w:val="001F1377"/>
    <w:rsid w:val="001F7011"/>
    <w:rsid w:val="001F7123"/>
    <w:rsid w:val="001F7670"/>
    <w:rsid w:val="002023CF"/>
    <w:rsid w:val="00204B80"/>
    <w:rsid w:val="0020749C"/>
    <w:rsid w:val="00210A9D"/>
    <w:rsid w:val="00225AA6"/>
    <w:rsid w:val="0023504A"/>
    <w:rsid w:val="00253C0C"/>
    <w:rsid w:val="00272362"/>
    <w:rsid w:val="002765FE"/>
    <w:rsid w:val="00281711"/>
    <w:rsid w:val="0028483A"/>
    <w:rsid w:val="002866A2"/>
    <w:rsid w:val="002920DD"/>
    <w:rsid w:val="002921C0"/>
    <w:rsid w:val="00293D3F"/>
    <w:rsid w:val="002C2399"/>
    <w:rsid w:val="002D03DA"/>
    <w:rsid w:val="002E2D8D"/>
    <w:rsid w:val="002E34BD"/>
    <w:rsid w:val="002E5029"/>
    <w:rsid w:val="00300672"/>
    <w:rsid w:val="00300E7E"/>
    <w:rsid w:val="00305D03"/>
    <w:rsid w:val="00326177"/>
    <w:rsid w:val="0033346D"/>
    <w:rsid w:val="003341B5"/>
    <w:rsid w:val="0034771C"/>
    <w:rsid w:val="00351801"/>
    <w:rsid w:val="00355F08"/>
    <w:rsid w:val="0036290D"/>
    <w:rsid w:val="003870FE"/>
    <w:rsid w:val="003A0669"/>
    <w:rsid w:val="003A1C49"/>
    <w:rsid w:val="003A2075"/>
    <w:rsid w:val="003A6748"/>
    <w:rsid w:val="003B18FA"/>
    <w:rsid w:val="003B6EA0"/>
    <w:rsid w:val="003C48F9"/>
    <w:rsid w:val="003D4533"/>
    <w:rsid w:val="003F4D17"/>
    <w:rsid w:val="00411950"/>
    <w:rsid w:val="00424FFB"/>
    <w:rsid w:val="004405D5"/>
    <w:rsid w:val="0044168E"/>
    <w:rsid w:val="00444D1D"/>
    <w:rsid w:val="0047429E"/>
    <w:rsid w:val="004744C0"/>
    <w:rsid w:val="0047552B"/>
    <w:rsid w:val="004876CA"/>
    <w:rsid w:val="00493C26"/>
    <w:rsid w:val="004A7F18"/>
    <w:rsid w:val="004B3A59"/>
    <w:rsid w:val="004B6046"/>
    <w:rsid w:val="004C2A3F"/>
    <w:rsid w:val="004C2C48"/>
    <w:rsid w:val="004E1506"/>
    <w:rsid w:val="005033AC"/>
    <w:rsid w:val="005036E2"/>
    <w:rsid w:val="005045B2"/>
    <w:rsid w:val="005209CD"/>
    <w:rsid w:val="00522E46"/>
    <w:rsid w:val="005325C6"/>
    <w:rsid w:val="005352BD"/>
    <w:rsid w:val="00544C70"/>
    <w:rsid w:val="00571180"/>
    <w:rsid w:val="0057672A"/>
    <w:rsid w:val="00587172"/>
    <w:rsid w:val="00587A02"/>
    <w:rsid w:val="005A295B"/>
    <w:rsid w:val="005D0167"/>
    <w:rsid w:val="005D79DB"/>
    <w:rsid w:val="0060188F"/>
    <w:rsid w:val="00614E37"/>
    <w:rsid w:val="00620B8F"/>
    <w:rsid w:val="0064060A"/>
    <w:rsid w:val="0064521F"/>
    <w:rsid w:val="00654730"/>
    <w:rsid w:val="00675531"/>
    <w:rsid w:val="006A7A16"/>
    <w:rsid w:val="006B1FA3"/>
    <w:rsid w:val="006C3851"/>
    <w:rsid w:val="006E7AFB"/>
    <w:rsid w:val="006F06EC"/>
    <w:rsid w:val="006F1E1F"/>
    <w:rsid w:val="006F31EC"/>
    <w:rsid w:val="006F5A62"/>
    <w:rsid w:val="00703043"/>
    <w:rsid w:val="00711AC7"/>
    <w:rsid w:val="007168C2"/>
    <w:rsid w:val="0072585A"/>
    <w:rsid w:val="00737406"/>
    <w:rsid w:val="0074077B"/>
    <w:rsid w:val="00741532"/>
    <w:rsid w:val="00742371"/>
    <w:rsid w:val="00750120"/>
    <w:rsid w:val="007642A9"/>
    <w:rsid w:val="007722AF"/>
    <w:rsid w:val="00786775"/>
    <w:rsid w:val="00793352"/>
    <w:rsid w:val="0079382C"/>
    <w:rsid w:val="007A34FF"/>
    <w:rsid w:val="007A4C0D"/>
    <w:rsid w:val="007B351C"/>
    <w:rsid w:val="007B59CE"/>
    <w:rsid w:val="007B7287"/>
    <w:rsid w:val="007C0FA3"/>
    <w:rsid w:val="007C1594"/>
    <w:rsid w:val="007D2185"/>
    <w:rsid w:val="007D53DA"/>
    <w:rsid w:val="007D79E4"/>
    <w:rsid w:val="007E517C"/>
    <w:rsid w:val="00806D41"/>
    <w:rsid w:val="0082154F"/>
    <w:rsid w:val="008325AE"/>
    <w:rsid w:val="00842E66"/>
    <w:rsid w:val="00850B5B"/>
    <w:rsid w:val="008673D8"/>
    <w:rsid w:val="008728D5"/>
    <w:rsid w:val="00877596"/>
    <w:rsid w:val="008844EB"/>
    <w:rsid w:val="008A003F"/>
    <w:rsid w:val="008A46DE"/>
    <w:rsid w:val="008A5BA8"/>
    <w:rsid w:val="008A6AEC"/>
    <w:rsid w:val="008A7959"/>
    <w:rsid w:val="008B29E8"/>
    <w:rsid w:val="008D3D60"/>
    <w:rsid w:val="008D5F76"/>
    <w:rsid w:val="0090117B"/>
    <w:rsid w:val="00902C04"/>
    <w:rsid w:val="00935007"/>
    <w:rsid w:val="0093638E"/>
    <w:rsid w:val="009363EF"/>
    <w:rsid w:val="00946C0E"/>
    <w:rsid w:val="00960742"/>
    <w:rsid w:val="009665CB"/>
    <w:rsid w:val="00982B20"/>
    <w:rsid w:val="00984196"/>
    <w:rsid w:val="00984972"/>
    <w:rsid w:val="009928CA"/>
    <w:rsid w:val="009A557E"/>
    <w:rsid w:val="009B73D6"/>
    <w:rsid w:val="009C46D6"/>
    <w:rsid w:val="009D1995"/>
    <w:rsid w:val="009D3F81"/>
    <w:rsid w:val="009D5EEF"/>
    <w:rsid w:val="009E1B17"/>
    <w:rsid w:val="009F3128"/>
    <w:rsid w:val="00A06BC6"/>
    <w:rsid w:val="00A138A8"/>
    <w:rsid w:val="00A278B1"/>
    <w:rsid w:val="00A33F26"/>
    <w:rsid w:val="00A72E1C"/>
    <w:rsid w:val="00A73108"/>
    <w:rsid w:val="00A734F1"/>
    <w:rsid w:val="00A84D1D"/>
    <w:rsid w:val="00A868F6"/>
    <w:rsid w:val="00A90B49"/>
    <w:rsid w:val="00AA60D8"/>
    <w:rsid w:val="00AB4044"/>
    <w:rsid w:val="00AD0743"/>
    <w:rsid w:val="00AE4AF5"/>
    <w:rsid w:val="00AF1F20"/>
    <w:rsid w:val="00B0563F"/>
    <w:rsid w:val="00B10590"/>
    <w:rsid w:val="00B166E6"/>
    <w:rsid w:val="00B2074F"/>
    <w:rsid w:val="00B21E2D"/>
    <w:rsid w:val="00B50380"/>
    <w:rsid w:val="00B514AD"/>
    <w:rsid w:val="00B52F05"/>
    <w:rsid w:val="00B5496E"/>
    <w:rsid w:val="00B7092B"/>
    <w:rsid w:val="00B91B9E"/>
    <w:rsid w:val="00BB4B0E"/>
    <w:rsid w:val="00BC0312"/>
    <w:rsid w:val="00BC084E"/>
    <w:rsid w:val="00BD289D"/>
    <w:rsid w:val="00BD3FA0"/>
    <w:rsid w:val="00BD4420"/>
    <w:rsid w:val="00BF6B72"/>
    <w:rsid w:val="00C0599E"/>
    <w:rsid w:val="00C06EA0"/>
    <w:rsid w:val="00C36DD4"/>
    <w:rsid w:val="00C605B7"/>
    <w:rsid w:val="00C6360E"/>
    <w:rsid w:val="00C664D1"/>
    <w:rsid w:val="00C72DF2"/>
    <w:rsid w:val="00C74D9E"/>
    <w:rsid w:val="00C83268"/>
    <w:rsid w:val="00C84A62"/>
    <w:rsid w:val="00C924F6"/>
    <w:rsid w:val="00C9494B"/>
    <w:rsid w:val="00CB09B1"/>
    <w:rsid w:val="00CB5696"/>
    <w:rsid w:val="00CC0AA0"/>
    <w:rsid w:val="00CE47EF"/>
    <w:rsid w:val="00CF22A3"/>
    <w:rsid w:val="00D021F1"/>
    <w:rsid w:val="00D10BF8"/>
    <w:rsid w:val="00D14AA7"/>
    <w:rsid w:val="00D43F0B"/>
    <w:rsid w:val="00D509AA"/>
    <w:rsid w:val="00D60C41"/>
    <w:rsid w:val="00D63BED"/>
    <w:rsid w:val="00D64982"/>
    <w:rsid w:val="00D64CE6"/>
    <w:rsid w:val="00D713BC"/>
    <w:rsid w:val="00DC0C77"/>
    <w:rsid w:val="00DC4B9A"/>
    <w:rsid w:val="00DD4BEF"/>
    <w:rsid w:val="00DD6367"/>
    <w:rsid w:val="00DF1A3C"/>
    <w:rsid w:val="00DF5271"/>
    <w:rsid w:val="00DF6F16"/>
    <w:rsid w:val="00E04531"/>
    <w:rsid w:val="00E10FE1"/>
    <w:rsid w:val="00E1235F"/>
    <w:rsid w:val="00E16F30"/>
    <w:rsid w:val="00E20DD5"/>
    <w:rsid w:val="00E26393"/>
    <w:rsid w:val="00E54AB0"/>
    <w:rsid w:val="00E54B33"/>
    <w:rsid w:val="00E551B4"/>
    <w:rsid w:val="00E56183"/>
    <w:rsid w:val="00E629D7"/>
    <w:rsid w:val="00E62E8D"/>
    <w:rsid w:val="00E66B74"/>
    <w:rsid w:val="00E705E9"/>
    <w:rsid w:val="00E9190A"/>
    <w:rsid w:val="00EA58E4"/>
    <w:rsid w:val="00EB19FF"/>
    <w:rsid w:val="00EC02B8"/>
    <w:rsid w:val="00ED0227"/>
    <w:rsid w:val="00EF3A50"/>
    <w:rsid w:val="00F02A40"/>
    <w:rsid w:val="00F03C5E"/>
    <w:rsid w:val="00F07FEA"/>
    <w:rsid w:val="00F14DB9"/>
    <w:rsid w:val="00F2411C"/>
    <w:rsid w:val="00F24A5C"/>
    <w:rsid w:val="00F25A71"/>
    <w:rsid w:val="00F45A4F"/>
    <w:rsid w:val="00F53DA2"/>
    <w:rsid w:val="00F54357"/>
    <w:rsid w:val="00F67337"/>
    <w:rsid w:val="00F70625"/>
    <w:rsid w:val="00F73943"/>
    <w:rsid w:val="00F77C59"/>
    <w:rsid w:val="00F820D4"/>
    <w:rsid w:val="00F869F1"/>
    <w:rsid w:val="00F9124A"/>
    <w:rsid w:val="00F916A0"/>
    <w:rsid w:val="00F91F30"/>
    <w:rsid w:val="00F97831"/>
    <w:rsid w:val="00FB641F"/>
    <w:rsid w:val="00FC3DE2"/>
    <w:rsid w:val="00FE3360"/>
    <w:rsid w:val="00FF1518"/>
    <w:rsid w:val="00FF3D10"/>
    <w:rsid w:val="4C2E2723"/>
    <w:rsid w:val="5A9A4A24"/>
    <w:rsid w:val="6016B8D9"/>
    <w:rsid w:val="74EEE220"/>
    <w:rsid w:val="785E8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90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18DD"/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108"/>
    <w:pPr>
      <w:keepNext/>
      <w:keepLines/>
      <w:spacing w:before="240" w:after="240"/>
      <w:outlineLvl w:val="0"/>
    </w:pPr>
    <w:rPr>
      <w:rFonts w:ascii="Avenir Medium" w:eastAsiaTheme="majorEastAsia" w:hAnsi="Avenir Medium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108"/>
    <w:pPr>
      <w:keepNext/>
      <w:keepLines/>
      <w:spacing w:before="360" w:after="120"/>
      <w:outlineLvl w:val="1"/>
    </w:pPr>
    <w:rPr>
      <w:rFonts w:ascii="Avenir Medium" w:eastAsiaTheme="majorEastAsia" w:hAnsi="Avenir Medium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6EC"/>
    <w:pPr>
      <w:keepNext/>
      <w:keepLines/>
      <w:spacing w:before="360" w:after="60"/>
      <w:outlineLvl w:val="2"/>
    </w:pPr>
    <w:rPr>
      <w:rFonts w:ascii="Avenir Medium" w:eastAsiaTheme="majorEastAsia" w:hAnsi="Avenir Medium" w:cstheme="majorBidi"/>
      <w:color w:val="0162B2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3108"/>
    <w:pPr>
      <w:keepNext/>
      <w:keepLines/>
      <w:spacing w:before="120" w:after="240"/>
      <w:outlineLvl w:val="3"/>
    </w:pPr>
    <w:rPr>
      <w:rFonts w:ascii="Avenir Medium" w:eastAsiaTheme="majorEastAsia" w:hAnsi="Avenir Medium" w:cstheme="majorBidi"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108"/>
    <w:pPr>
      <w:keepNext/>
      <w:keepLines/>
      <w:spacing w:before="40"/>
      <w:outlineLvl w:val="4"/>
    </w:pPr>
    <w:rPr>
      <w:rFonts w:ascii="Avenir Medium" w:eastAsiaTheme="majorEastAsia" w:hAnsi="Avenir Medium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108"/>
    <w:rPr>
      <w:rFonts w:ascii="Avenir Medium" w:eastAsiaTheme="majorEastAsia" w:hAnsi="Avenir Medium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3108"/>
    <w:rPr>
      <w:rFonts w:ascii="Avenir Medium" w:eastAsiaTheme="majorEastAsia" w:hAnsi="Avenir Medium" w:cstheme="majorBidi"/>
      <w:color w:val="2E74B5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522E46"/>
    <w:pPr>
      <w:numPr>
        <w:numId w:val="10"/>
      </w:numPr>
      <w:spacing w:after="240"/>
      <w:contextualSpacing/>
    </w:pPr>
    <w:rPr>
      <w:rFonts w:ascii="Avenir Roman" w:hAnsi="Avenir Roman"/>
    </w:rPr>
  </w:style>
  <w:style w:type="character" w:customStyle="1" w:styleId="Heading3Char">
    <w:name w:val="Heading 3 Char"/>
    <w:basedOn w:val="DefaultParagraphFont"/>
    <w:link w:val="Heading3"/>
    <w:uiPriority w:val="9"/>
    <w:rsid w:val="006F06EC"/>
    <w:rPr>
      <w:rFonts w:ascii="Avenir Medium" w:eastAsiaTheme="majorEastAsia" w:hAnsi="Avenir Medium" w:cstheme="majorBidi"/>
      <w:color w:val="0162B2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73108"/>
    <w:rPr>
      <w:rFonts w:ascii="Avenir Medium" w:eastAsiaTheme="majorEastAsia" w:hAnsi="Avenir Medium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73108"/>
    <w:rPr>
      <w:rFonts w:ascii="Avenir Roman" w:hAnsi="Avenir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108"/>
    <w:rPr>
      <w:rFonts w:ascii="Avenir Medium" w:eastAsiaTheme="majorEastAsia" w:hAnsi="Avenir Medium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8844EB"/>
    <w:pPr>
      <w:tabs>
        <w:tab w:val="center" w:pos="4680"/>
        <w:tab w:val="right" w:pos="9360"/>
      </w:tabs>
    </w:pPr>
    <w:rPr>
      <w:rFonts w:ascii="Avenir Roman" w:hAnsi="Avenir Roman"/>
    </w:rPr>
  </w:style>
  <w:style w:type="character" w:customStyle="1" w:styleId="HeaderChar">
    <w:name w:val="Header Char"/>
    <w:basedOn w:val="DefaultParagraphFont"/>
    <w:link w:val="Header"/>
    <w:uiPriority w:val="99"/>
    <w:rsid w:val="008844EB"/>
    <w:rPr>
      <w:rFonts w:ascii="Avenir Roman" w:hAnsi="Avenir Roman"/>
    </w:rPr>
  </w:style>
  <w:style w:type="paragraph" w:styleId="Footer">
    <w:name w:val="footer"/>
    <w:basedOn w:val="Normal"/>
    <w:link w:val="FooterChar"/>
    <w:uiPriority w:val="99"/>
    <w:unhideWhenUsed/>
    <w:rsid w:val="008844EB"/>
    <w:pPr>
      <w:tabs>
        <w:tab w:val="center" w:pos="4680"/>
        <w:tab w:val="right" w:pos="9360"/>
      </w:tabs>
    </w:pPr>
    <w:rPr>
      <w:rFonts w:ascii="Avenir Roman" w:hAnsi="Avenir Roman"/>
    </w:rPr>
  </w:style>
  <w:style w:type="character" w:customStyle="1" w:styleId="FooterChar">
    <w:name w:val="Footer Char"/>
    <w:basedOn w:val="DefaultParagraphFont"/>
    <w:link w:val="Footer"/>
    <w:uiPriority w:val="99"/>
    <w:rsid w:val="008844EB"/>
    <w:rPr>
      <w:rFonts w:ascii="Avenir Roman" w:hAnsi="Avenir Roman"/>
    </w:rPr>
  </w:style>
  <w:style w:type="table" w:styleId="TableGrid">
    <w:name w:val="Table Grid"/>
    <w:basedOn w:val="TableNormal"/>
    <w:uiPriority w:val="39"/>
    <w:rsid w:val="008728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9" Type="http://schemas.openxmlformats.org/officeDocument/2006/relationships/endnotes" Target="endnot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33" Type="http://schemas.openxmlformats.org/officeDocument/2006/relationships/header" Target="header1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https://materialdesignicons.com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uartridgway/Library/Group%20Containers/UBF8T346G9.Office/User%20Content.localized/Templates.localized/VOA%20Word%20Templat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DC694FC306DC40B88770F8131EC2BA" ma:contentTypeVersion="4" ma:contentTypeDescription="Create a new document." ma:contentTypeScope="" ma:versionID="2b3dc4b50806808d7d74211ac63b7886">
  <xsd:schema xmlns:xsd="http://www.w3.org/2001/XMLSchema" xmlns:xs="http://www.w3.org/2001/XMLSchema" xmlns:p="http://schemas.microsoft.com/office/2006/metadata/properties" xmlns:ns1="http://schemas.microsoft.com/sharepoint/v3" xmlns:ns2="a99e3a93-56c5-4b7b-afd6-d465c33dc873" xmlns:ns3="cfa27b24-397b-4194-981c-489395215362" targetNamespace="http://schemas.microsoft.com/office/2006/metadata/properties" ma:root="true" ma:fieldsID="6d877a0f43a0121995400261de7bcf1f" ns1:_="" ns2:_="" ns3:_="">
    <xsd:import namespace="http://schemas.microsoft.com/sharepoint/v3"/>
    <xsd:import namespace="a99e3a93-56c5-4b7b-afd6-d465c33dc873"/>
    <xsd:import namespace="cfa27b24-397b-4194-981c-489395215362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e3a93-56c5-4b7b-afd6-d465c33dc8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a27b24-397b-4194-981c-489395215362" elementFormDefault="qualified">
    <xsd:import namespace="http://schemas.microsoft.com/office/2006/documentManagement/types"/>
    <xsd:import namespace="http://schemas.microsoft.com/office/infopath/2007/PartnerControls"/>
    <xsd:element name="SharingHintHash" ma:index="11" nillable="true" ma:displayName="Sharing Hint Hash" ma:internalName="SharingHintHash" ma:readOnly="true">
      <xsd:simpleType>
        <xsd:restriction base="dms:Text"/>
      </xsd:simple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3D190F-225B-4EDD-9701-614A7FAAEBD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601C5B4-1982-4293-AE50-8986F5003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99e3a93-56c5-4b7b-afd6-d465c33dc873"/>
    <ds:schemaRef ds:uri="cfa27b24-397b-4194-981c-4893952153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519FF3-D676-4B67-A8E7-CB2EE92ABF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VOA Word Template2.dotx</Template>
  <TotalTime>55</TotalTime>
  <Pages>3</Pages>
  <Words>247</Words>
  <Characters>1414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Ridgway</dc:creator>
  <cp:keywords/>
  <dc:description/>
  <cp:lastModifiedBy>Stuart Ridgway</cp:lastModifiedBy>
  <cp:revision>93</cp:revision>
  <dcterms:created xsi:type="dcterms:W3CDTF">2017-11-20T19:19:00Z</dcterms:created>
  <dcterms:modified xsi:type="dcterms:W3CDTF">2017-12-04T21:03:00Z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0x01010018DC694FC306DC40B88770F8131EC2BA</vt:lpwstr>
  </property>
</Properties>
</file>