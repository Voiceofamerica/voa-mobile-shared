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4F1F40" w14:textId="77777777" w:rsidR="00CB5696" w:rsidRDefault="006B7CF5" w:rsidP="006B7CF5">
      <w:pPr>
        <w:pStyle w:val="Heading1"/>
      </w:pPr>
      <w:r>
        <w:t>Top Mandarin Categories</w:t>
      </w:r>
    </w:p>
    <w:p w14:paraId="216E9FDC" w14:textId="77777777" w:rsidR="006B7CF5" w:rsidRDefault="006B7CF5" w:rsidP="006B7CF5">
      <w:r>
        <w:t xml:space="preserve">1. Headlines </w:t>
      </w:r>
      <w:proofErr w:type="spellStart"/>
      <w:r>
        <w:rPr>
          <w:rFonts w:hint="eastAsia"/>
        </w:rPr>
        <w:t>要</w:t>
      </w:r>
      <w:r>
        <w:rPr>
          <w:rFonts w:ascii="SimSun" w:eastAsia="SimSun" w:hAnsi="SimSun" w:cs="SimSun"/>
        </w:rPr>
        <w:t>闻</w:t>
      </w:r>
      <w:proofErr w:type="spellEnd"/>
    </w:p>
    <w:p w14:paraId="2BF78AF2" w14:textId="77777777" w:rsidR="006B7CF5" w:rsidRDefault="006B7CF5" w:rsidP="006B7CF5">
      <w:r>
        <w:t xml:space="preserve">2. China </w:t>
      </w:r>
      <w:proofErr w:type="spellStart"/>
      <w:r>
        <w:rPr>
          <w:rFonts w:hint="eastAsia"/>
        </w:rPr>
        <w:t>中国</w:t>
      </w:r>
      <w:proofErr w:type="spellEnd"/>
    </w:p>
    <w:p w14:paraId="529A3F74" w14:textId="77777777" w:rsidR="006B7CF5" w:rsidRDefault="006B7CF5" w:rsidP="006B7CF5">
      <w:r>
        <w:t xml:space="preserve">3. US </w:t>
      </w:r>
      <w:proofErr w:type="spellStart"/>
      <w:r>
        <w:rPr>
          <w:rFonts w:hint="eastAsia"/>
        </w:rPr>
        <w:t>美国</w:t>
      </w:r>
      <w:proofErr w:type="spellEnd"/>
    </w:p>
    <w:p w14:paraId="0281214E" w14:textId="77777777" w:rsidR="006B7CF5" w:rsidRDefault="006B7CF5" w:rsidP="006B7CF5">
      <w:r>
        <w:t xml:space="preserve">4. Asia Pacific </w:t>
      </w:r>
      <w:proofErr w:type="spellStart"/>
      <w:r>
        <w:rPr>
          <w:rFonts w:ascii="SimSun" w:eastAsia="SimSun" w:hAnsi="SimSun" w:cs="SimSun"/>
        </w:rPr>
        <w:t>亚</w:t>
      </w:r>
      <w:r>
        <w:rPr>
          <w:rFonts w:hint="eastAsia"/>
        </w:rPr>
        <w:t>太</w:t>
      </w:r>
      <w:proofErr w:type="spellEnd"/>
    </w:p>
    <w:p w14:paraId="2EE770D9" w14:textId="77777777" w:rsidR="006B7CF5" w:rsidRDefault="006B7CF5" w:rsidP="006B7CF5">
      <w:r>
        <w:t xml:space="preserve">5. Issues &amp; Opinions </w:t>
      </w:r>
      <w:proofErr w:type="spellStart"/>
      <w:r>
        <w:rPr>
          <w:rFonts w:ascii="SimSun" w:eastAsia="SimSun" w:hAnsi="SimSun" w:cs="SimSun"/>
        </w:rPr>
        <w:t>时</w:t>
      </w:r>
      <w:r>
        <w:rPr>
          <w:rFonts w:hint="eastAsia"/>
        </w:rPr>
        <w:t>事大家</w:t>
      </w:r>
      <w:r>
        <w:rPr>
          <w:rFonts w:ascii="SimSun" w:eastAsia="SimSun" w:hAnsi="SimSun" w:cs="SimSun"/>
        </w:rPr>
        <w:t>谈</w:t>
      </w:r>
      <w:proofErr w:type="spellEnd"/>
    </w:p>
    <w:p w14:paraId="7FE1018F" w14:textId="77777777" w:rsidR="006B7CF5" w:rsidRDefault="006B7CF5" w:rsidP="006B7CF5">
      <w:r>
        <w:t xml:space="preserve">6. Taiwan </w:t>
      </w:r>
      <w:proofErr w:type="spellStart"/>
      <w:r>
        <w:rPr>
          <w:rFonts w:hint="eastAsia"/>
        </w:rPr>
        <w:t>台湾</w:t>
      </w:r>
      <w:proofErr w:type="spellEnd"/>
    </w:p>
    <w:p w14:paraId="7605BBCA" w14:textId="77777777" w:rsidR="006B7CF5" w:rsidRDefault="006B7CF5" w:rsidP="006B7CF5">
      <w:r>
        <w:t xml:space="preserve">7. US China Relations </w:t>
      </w:r>
      <w:proofErr w:type="spellStart"/>
      <w:r>
        <w:rPr>
          <w:rFonts w:hint="eastAsia"/>
        </w:rPr>
        <w:t>美中关系</w:t>
      </w:r>
      <w:proofErr w:type="spellEnd"/>
    </w:p>
    <w:p w14:paraId="55022380" w14:textId="77777777" w:rsidR="006B7CF5" w:rsidRDefault="006B7CF5" w:rsidP="006B7CF5">
      <w:r>
        <w:t xml:space="preserve">8. Europe </w:t>
      </w:r>
      <w:proofErr w:type="spellStart"/>
      <w:r>
        <w:rPr>
          <w:rFonts w:hint="eastAsia"/>
        </w:rPr>
        <w:t>欧洲</w:t>
      </w:r>
      <w:proofErr w:type="spellEnd"/>
    </w:p>
    <w:p w14:paraId="4E18CDBA" w14:textId="77777777" w:rsidR="006B7CF5" w:rsidRDefault="006B7CF5" w:rsidP="006B7CF5">
      <w:r>
        <w:t xml:space="preserve">9. Hong Kong &amp; Macao </w:t>
      </w:r>
      <w:proofErr w:type="spellStart"/>
      <w:r>
        <w:rPr>
          <w:rFonts w:hint="eastAsia"/>
        </w:rPr>
        <w:t>港澳</w:t>
      </w:r>
      <w:proofErr w:type="spellEnd"/>
    </w:p>
    <w:p w14:paraId="28992573" w14:textId="77777777" w:rsidR="006B7CF5" w:rsidRPr="006B7CF5" w:rsidRDefault="006B7CF5" w:rsidP="006B7CF5">
      <w:r>
        <w:t xml:space="preserve">10. Human Rights </w:t>
      </w:r>
      <w:proofErr w:type="spellStart"/>
      <w:r>
        <w:rPr>
          <w:rFonts w:hint="eastAsia"/>
        </w:rPr>
        <w:t>人</w:t>
      </w:r>
      <w:r>
        <w:rPr>
          <w:rFonts w:ascii="SimSun" w:eastAsia="SimSun" w:hAnsi="SimSun" w:cs="SimSun"/>
        </w:rPr>
        <w:t>权</w:t>
      </w:r>
      <w:bookmarkStart w:id="0" w:name="_GoBack"/>
      <w:bookmarkEnd w:id="0"/>
      <w:proofErr w:type="spellEnd"/>
    </w:p>
    <w:sectPr w:rsidR="006B7CF5" w:rsidRPr="006B7CF5" w:rsidSect="00C8326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05514E" w14:textId="77777777" w:rsidR="006C4F27" w:rsidRDefault="006C4F27" w:rsidP="008844EB">
      <w:r>
        <w:separator/>
      </w:r>
    </w:p>
  </w:endnote>
  <w:endnote w:type="continuationSeparator" w:id="0">
    <w:p w14:paraId="5F426D37" w14:textId="77777777" w:rsidR="006C4F27" w:rsidRDefault="006C4F27" w:rsidP="00884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 Book">
    <w:panose1 w:val="02000503020000020003"/>
    <w:charset w:val="00"/>
    <w:family w:val="swiss"/>
    <w:pitch w:val="variable"/>
    <w:sig w:usb0="800000AF" w:usb1="5000204A" w:usb2="00000000" w:usb3="00000000" w:csb0="0000009B" w:csb1="00000000"/>
  </w:font>
  <w:font w:name="Avenir Medium">
    <w:panose1 w:val="02000603020000020003"/>
    <w:charset w:val="00"/>
    <w:family w:val="swiss"/>
    <w:pitch w:val="variable"/>
    <w:sig w:usb0="800000AF" w:usb1="5000204A" w:usb2="00000000" w:usb3="00000000" w:csb0="0000009B" w:csb1="00000000"/>
  </w:font>
  <w:font w:name="Avenir Roman">
    <w:panose1 w:val="020B0503020203020204"/>
    <w:charset w:val="00"/>
    <w:family w:val="swiss"/>
    <w:pitch w:val="variable"/>
    <w:sig w:usb0="800000AF" w:usb1="5000204A" w:usb2="00000000" w:usb3="00000000" w:csb0="0000009B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DAA14F" w14:textId="77777777" w:rsidR="006C4F27" w:rsidRDefault="006C4F27" w:rsidP="008844EB">
      <w:r>
        <w:separator/>
      </w:r>
    </w:p>
  </w:footnote>
  <w:footnote w:type="continuationSeparator" w:id="0">
    <w:p w14:paraId="68F881BA" w14:textId="77777777" w:rsidR="006C4F27" w:rsidRDefault="006C4F27" w:rsidP="008844E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959613" w14:textId="77777777" w:rsidR="008844EB" w:rsidRDefault="008844EB" w:rsidP="008844EB">
    <w:pPr>
      <w:pStyle w:val="Header"/>
      <w:jc w:val="right"/>
    </w:pPr>
    <w:r>
      <w:rPr>
        <w:noProof/>
      </w:rPr>
      <w:drawing>
        <wp:inline distT="0" distB="0" distL="0" distR="0" wp14:anchorId="7AD5B340" wp14:editId="734AA7E4">
          <wp:extent cx="976239" cy="569767"/>
          <wp:effectExtent l="0" t="0" r="0" b="0"/>
          <wp:docPr id="1" name="Picture 1" descr="/Users/stuartridgway/Dropbox/Excella/VoA/VoA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stuartridgway/Dropbox/Excella/VoA/VoA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6171" cy="5755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BAB208E" w14:textId="77777777" w:rsidR="00B21E2D" w:rsidRDefault="00B21E2D" w:rsidP="008844E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37034"/>
    <w:multiLevelType w:val="hybridMultilevel"/>
    <w:tmpl w:val="7B40D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3382A"/>
    <w:multiLevelType w:val="hybridMultilevel"/>
    <w:tmpl w:val="CDB05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3770C"/>
    <w:multiLevelType w:val="hybridMultilevel"/>
    <w:tmpl w:val="AF503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2A550E"/>
    <w:multiLevelType w:val="hybridMultilevel"/>
    <w:tmpl w:val="76285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B44C2F"/>
    <w:multiLevelType w:val="hybridMultilevel"/>
    <w:tmpl w:val="CDC80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231F28"/>
    <w:multiLevelType w:val="hybridMultilevel"/>
    <w:tmpl w:val="D8A0F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3B0A44"/>
    <w:multiLevelType w:val="hybridMultilevel"/>
    <w:tmpl w:val="0A20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B8344CA"/>
    <w:multiLevelType w:val="hybridMultilevel"/>
    <w:tmpl w:val="82C43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D24E6F"/>
    <w:multiLevelType w:val="hybridMultilevel"/>
    <w:tmpl w:val="67D03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2E21C8"/>
    <w:multiLevelType w:val="hybridMultilevel"/>
    <w:tmpl w:val="541E6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831EE9"/>
    <w:multiLevelType w:val="hybridMultilevel"/>
    <w:tmpl w:val="059EC648"/>
    <w:lvl w:ilvl="0" w:tplc="04090001">
      <w:start w:val="1"/>
      <w:numFmt w:val="bullet"/>
      <w:lvlText w:val=""/>
      <w:lvlJc w:val="left"/>
      <w:pPr>
        <w:ind w:left="11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7" w:hanging="360"/>
      </w:pPr>
      <w:rPr>
        <w:rFonts w:ascii="Wingdings" w:hAnsi="Wingdings" w:hint="default"/>
      </w:rPr>
    </w:lvl>
  </w:abstractNum>
  <w:abstractNum w:abstractNumId="11">
    <w:nsid w:val="7D3F2731"/>
    <w:multiLevelType w:val="hybridMultilevel"/>
    <w:tmpl w:val="5B78838C"/>
    <w:lvl w:ilvl="0" w:tplc="8BB892A8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0"/>
  </w:num>
  <w:num w:numId="8">
    <w:abstractNumId w:val="9"/>
  </w:num>
  <w:num w:numId="9">
    <w:abstractNumId w:val="8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hideSpellingErrors/>
  <w:hideGrammaticalErrors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CF5"/>
    <w:rsid w:val="0001185B"/>
    <w:rsid w:val="0002053D"/>
    <w:rsid w:val="00020EDC"/>
    <w:rsid w:val="0002652C"/>
    <w:rsid w:val="00032B77"/>
    <w:rsid w:val="00043354"/>
    <w:rsid w:val="00043F5D"/>
    <w:rsid w:val="00086786"/>
    <w:rsid w:val="00086B09"/>
    <w:rsid w:val="000871A6"/>
    <w:rsid w:val="000908E3"/>
    <w:rsid w:val="00091B95"/>
    <w:rsid w:val="00097B86"/>
    <w:rsid w:val="000C6850"/>
    <w:rsid w:val="000E072D"/>
    <w:rsid w:val="000F7398"/>
    <w:rsid w:val="0010241E"/>
    <w:rsid w:val="0010557E"/>
    <w:rsid w:val="00125E88"/>
    <w:rsid w:val="001520F2"/>
    <w:rsid w:val="00172D70"/>
    <w:rsid w:val="001818DD"/>
    <w:rsid w:val="001967D3"/>
    <w:rsid w:val="001B3C69"/>
    <w:rsid w:val="001C46AB"/>
    <w:rsid w:val="001D0995"/>
    <w:rsid w:val="001D7B42"/>
    <w:rsid w:val="001E46A0"/>
    <w:rsid w:val="001F7123"/>
    <w:rsid w:val="00204B80"/>
    <w:rsid w:val="00210A9D"/>
    <w:rsid w:val="0023504A"/>
    <w:rsid w:val="00253C0C"/>
    <w:rsid w:val="00272362"/>
    <w:rsid w:val="00281711"/>
    <w:rsid w:val="0028483A"/>
    <w:rsid w:val="002866A2"/>
    <w:rsid w:val="002921C0"/>
    <w:rsid w:val="002C2399"/>
    <w:rsid w:val="002E5029"/>
    <w:rsid w:val="00300672"/>
    <w:rsid w:val="00305D03"/>
    <w:rsid w:val="0033346D"/>
    <w:rsid w:val="003341B5"/>
    <w:rsid w:val="0034771C"/>
    <w:rsid w:val="00355F08"/>
    <w:rsid w:val="0036290D"/>
    <w:rsid w:val="003870FE"/>
    <w:rsid w:val="003A0669"/>
    <w:rsid w:val="003B18FA"/>
    <w:rsid w:val="003B6EA0"/>
    <w:rsid w:val="003D4533"/>
    <w:rsid w:val="003F4D17"/>
    <w:rsid w:val="00411950"/>
    <w:rsid w:val="00424FFB"/>
    <w:rsid w:val="004405D5"/>
    <w:rsid w:val="0047429E"/>
    <w:rsid w:val="0047552B"/>
    <w:rsid w:val="004A7F18"/>
    <w:rsid w:val="004C2A3F"/>
    <w:rsid w:val="004E1506"/>
    <w:rsid w:val="005045B2"/>
    <w:rsid w:val="005209CD"/>
    <w:rsid w:val="00522E46"/>
    <w:rsid w:val="005325C6"/>
    <w:rsid w:val="00571180"/>
    <w:rsid w:val="00587A02"/>
    <w:rsid w:val="005A295B"/>
    <w:rsid w:val="005D0167"/>
    <w:rsid w:val="0060188F"/>
    <w:rsid w:val="00614E37"/>
    <w:rsid w:val="00620B8F"/>
    <w:rsid w:val="0064060A"/>
    <w:rsid w:val="0064521F"/>
    <w:rsid w:val="00654730"/>
    <w:rsid w:val="00675531"/>
    <w:rsid w:val="006A7A16"/>
    <w:rsid w:val="006B1FA3"/>
    <w:rsid w:val="006B7CF5"/>
    <w:rsid w:val="006C4F27"/>
    <w:rsid w:val="006E7AFB"/>
    <w:rsid w:val="006F1E1F"/>
    <w:rsid w:val="006F31EC"/>
    <w:rsid w:val="006F5A62"/>
    <w:rsid w:val="007168C2"/>
    <w:rsid w:val="0072585A"/>
    <w:rsid w:val="00737406"/>
    <w:rsid w:val="0074077B"/>
    <w:rsid w:val="00750120"/>
    <w:rsid w:val="007722AF"/>
    <w:rsid w:val="00793352"/>
    <w:rsid w:val="007A4C0D"/>
    <w:rsid w:val="007B351C"/>
    <w:rsid w:val="007B59CE"/>
    <w:rsid w:val="007B7287"/>
    <w:rsid w:val="007C0FA3"/>
    <w:rsid w:val="007C1594"/>
    <w:rsid w:val="007D53DA"/>
    <w:rsid w:val="00806D41"/>
    <w:rsid w:val="008325AE"/>
    <w:rsid w:val="00842E66"/>
    <w:rsid w:val="008673D8"/>
    <w:rsid w:val="008728D5"/>
    <w:rsid w:val="00877596"/>
    <w:rsid w:val="008844EB"/>
    <w:rsid w:val="008A5BA8"/>
    <w:rsid w:val="008B29E8"/>
    <w:rsid w:val="008D3D60"/>
    <w:rsid w:val="0090117B"/>
    <w:rsid w:val="00902C04"/>
    <w:rsid w:val="00935007"/>
    <w:rsid w:val="009363EF"/>
    <w:rsid w:val="00960742"/>
    <w:rsid w:val="009665CB"/>
    <w:rsid w:val="00984196"/>
    <w:rsid w:val="00984972"/>
    <w:rsid w:val="009928CA"/>
    <w:rsid w:val="009D1995"/>
    <w:rsid w:val="009D5EEF"/>
    <w:rsid w:val="009F3128"/>
    <w:rsid w:val="00A06BC6"/>
    <w:rsid w:val="00A278B1"/>
    <w:rsid w:val="00A33F26"/>
    <w:rsid w:val="00A72E1C"/>
    <w:rsid w:val="00A73108"/>
    <w:rsid w:val="00A734F1"/>
    <w:rsid w:val="00A84D1D"/>
    <w:rsid w:val="00A868F6"/>
    <w:rsid w:val="00A90B49"/>
    <w:rsid w:val="00AD0743"/>
    <w:rsid w:val="00AE4AF5"/>
    <w:rsid w:val="00AF1F20"/>
    <w:rsid w:val="00B0563F"/>
    <w:rsid w:val="00B10590"/>
    <w:rsid w:val="00B166E6"/>
    <w:rsid w:val="00B2074F"/>
    <w:rsid w:val="00B21E2D"/>
    <w:rsid w:val="00B50380"/>
    <w:rsid w:val="00B514AD"/>
    <w:rsid w:val="00B52F05"/>
    <w:rsid w:val="00B5496E"/>
    <w:rsid w:val="00B91B9E"/>
    <w:rsid w:val="00BB4B0E"/>
    <w:rsid w:val="00BD3FA0"/>
    <w:rsid w:val="00BD4420"/>
    <w:rsid w:val="00BF6B72"/>
    <w:rsid w:val="00C0599E"/>
    <w:rsid w:val="00C06EA0"/>
    <w:rsid w:val="00C6360E"/>
    <w:rsid w:val="00C83268"/>
    <w:rsid w:val="00C924F6"/>
    <w:rsid w:val="00C9494B"/>
    <w:rsid w:val="00CB09B1"/>
    <w:rsid w:val="00CB5696"/>
    <w:rsid w:val="00CC0AA0"/>
    <w:rsid w:val="00CE47EF"/>
    <w:rsid w:val="00CF22A3"/>
    <w:rsid w:val="00D021F1"/>
    <w:rsid w:val="00D10BF8"/>
    <w:rsid w:val="00D14AA7"/>
    <w:rsid w:val="00D43F0B"/>
    <w:rsid w:val="00D509AA"/>
    <w:rsid w:val="00D63BED"/>
    <w:rsid w:val="00D713BC"/>
    <w:rsid w:val="00DC0C77"/>
    <w:rsid w:val="00DC4B9A"/>
    <w:rsid w:val="00DD4BEF"/>
    <w:rsid w:val="00DF1A3C"/>
    <w:rsid w:val="00DF6F16"/>
    <w:rsid w:val="00E1235F"/>
    <w:rsid w:val="00E26393"/>
    <w:rsid w:val="00E54AB0"/>
    <w:rsid w:val="00E551B4"/>
    <w:rsid w:val="00E56183"/>
    <w:rsid w:val="00E62E8D"/>
    <w:rsid w:val="00E9190A"/>
    <w:rsid w:val="00ED0227"/>
    <w:rsid w:val="00EF3A50"/>
    <w:rsid w:val="00F02A40"/>
    <w:rsid w:val="00F03C5E"/>
    <w:rsid w:val="00F07FEA"/>
    <w:rsid w:val="00F2411C"/>
    <w:rsid w:val="00F25A71"/>
    <w:rsid w:val="00F54357"/>
    <w:rsid w:val="00F67337"/>
    <w:rsid w:val="00F9124A"/>
    <w:rsid w:val="00F97831"/>
    <w:rsid w:val="00FB641F"/>
    <w:rsid w:val="00FC3DE2"/>
    <w:rsid w:val="00FE3360"/>
    <w:rsid w:val="00FF1518"/>
    <w:rsid w:val="00FF3D10"/>
    <w:rsid w:val="4C2E2723"/>
    <w:rsid w:val="5A9A4A24"/>
    <w:rsid w:val="6016B8D9"/>
    <w:rsid w:val="74EEE220"/>
    <w:rsid w:val="785E8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D98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818DD"/>
    <w:rPr>
      <w:rFonts w:ascii="Avenir Book" w:hAnsi="Avenir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3108"/>
    <w:pPr>
      <w:keepNext/>
      <w:keepLines/>
      <w:spacing w:before="240" w:after="240"/>
      <w:outlineLvl w:val="0"/>
    </w:pPr>
    <w:rPr>
      <w:rFonts w:ascii="Avenir Medium" w:eastAsiaTheme="majorEastAsia" w:hAnsi="Avenir Medium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108"/>
    <w:pPr>
      <w:keepNext/>
      <w:keepLines/>
      <w:spacing w:before="360" w:after="120"/>
      <w:outlineLvl w:val="1"/>
    </w:pPr>
    <w:rPr>
      <w:rFonts w:ascii="Avenir Medium" w:eastAsiaTheme="majorEastAsia" w:hAnsi="Avenir Medium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3108"/>
    <w:pPr>
      <w:keepNext/>
      <w:keepLines/>
      <w:spacing w:before="240" w:after="60"/>
      <w:outlineLvl w:val="2"/>
    </w:pPr>
    <w:rPr>
      <w:rFonts w:ascii="Avenir Medium" w:eastAsiaTheme="majorEastAsia" w:hAnsi="Avenir Medium" w:cstheme="majorBidi"/>
      <w:color w:val="1F4D78" w:themeColor="accent1" w:themeShade="7F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3108"/>
    <w:pPr>
      <w:keepNext/>
      <w:keepLines/>
      <w:spacing w:before="120" w:after="240"/>
      <w:outlineLvl w:val="3"/>
    </w:pPr>
    <w:rPr>
      <w:rFonts w:ascii="Avenir Medium" w:eastAsiaTheme="majorEastAsia" w:hAnsi="Avenir Medium" w:cstheme="majorBidi"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108"/>
    <w:pPr>
      <w:keepNext/>
      <w:keepLines/>
      <w:spacing w:before="40"/>
      <w:outlineLvl w:val="4"/>
    </w:pPr>
    <w:rPr>
      <w:rFonts w:ascii="Avenir Medium" w:eastAsiaTheme="majorEastAsia" w:hAnsi="Avenir Medium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108"/>
    <w:rPr>
      <w:rFonts w:ascii="Avenir Medium" w:eastAsiaTheme="majorEastAsia" w:hAnsi="Avenir Medium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3108"/>
    <w:rPr>
      <w:rFonts w:ascii="Avenir Medium" w:eastAsiaTheme="majorEastAsia" w:hAnsi="Avenir Medium" w:cstheme="majorBidi"/>
      <w:color w:val="2E74B5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qFormat/>
    <w:rsid w:val="00522E46"/>
    <w:pPr>
      <w:numPr>
        <w:numId w:val="10"/>
      </w:numPr>
      <w:spacing w:after="240"/>
      <w:contextualSpacing/>
    </w:pPr>
    <w:rPr>
      <w:rFonts w:ascii="Avenir Roman" w:hAnsi="Avenir Roman"/>
    </w:rPr>
  </w:style>
  <w:style w:type="character" w:customStyle="1" w:styleId="Heading3Char">
    <w:name w:val="Heading 3 Char"/>
    <w:basedOn w:val="DefaultParagraphFont"/>
    <w:link w:val="Heading3"/>
    <w:uiPriority w:val="9"/>
    <w:rsid w:val="00A73108"/>
    <w:rPr>
      <w:rFonts w:ascii="Avenir Medium" w:eastAsiaTheme="majorEastAsia" w:hAnsi="Avenir Medium" w:cstheme="majorBidi"/>
      <w:color w:val="1F4D78" w:themeColor="accent1" w:themeShade="7F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73108"/>
    <w:rPr>
      <w:rFonts w:ascii="Avenir Medium" w:eastAsiaTheme="majorEastAsia" w:hAnsi="Avenir Medium" w:cstheme="majorBidi"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73108"/>
    <w:rPr>
      <w:rFonts w:ascii="Avenir Roman" w:hAnsi="Avenir Roma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108"/>
    <w:rPr>
      <w:rFonts w:ascii="Avenir Medium" w:eastAsiaTheme="majorEastAsia" w:hAnsi="Avenir Medium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8844EB"/>
    <w:pPr>
      <w:tabs>
        <w:tab w:val="center" w:pos="4680"/>
        <w:tab w:val="right" w:pos="9360"/>
      </w:tabs>
    </w:pPr>
    <w:rPr>
      <w:rFonts w:ascii="Avenir Roman" w:hAnsi="Avenir Roman"/>
    </w:rPr>
  </w:style>
  <w:style w:type="character" w:customStyle="1" w:styleId="HeaderChar">
    <w:name w:val="Header Char"/>
    <w:basedOn w:val="DefaultParagraphFont"/>
    <w:link w:val="Header"/>
    <w:uiPriority w:val="99"/>
    <w:rsid w:val="008844EB"/>
    <w:rPr>
      <w:rFonts w:ascii="Avenir Roman" w:hAnsi="Avenir Roman"/>
    </w:rPr>
  </w:style>
  <w:style w:type="paragraph" w:styleId="Footer">
    <w:name w:val="footer"/>
    <w:basedOn w:val="Normal"/>
    <w:link w:val="FooterChar"/>
    <w:uiPriority w:val="99"/>
    <w:unhideWhenUsed/>
    <w:rsid w:val="008844EB"/>
    <w:pPr>
      <w:tabs>
        <w:tab w:val="center" w:pos="4680"/>
        <w:tab w:val="right" w:pos="9360"/>
      </w:tabs>
    </w:pPr>
    <w:rPr>
      <w:rFonts w:ascii="Avenir Roman" w:hAnsi="Avenir Roman"/>
    </w:rPr>
  </w:style>
  <w:style w:type="character" w:customStyle="1" w:styleId="FooterChar">
    <w:name w:val="Footer Char"/>
    <w:basedOn w:val="DefaultParagraphFont"/>
    <w:link w:val="Footer"/>
    <w:uiPriority w:val="99"/>
    <w:rsid w:val="008844EB"/>
    <w:rPr>
      <w:rFonts w:ascii="Avenir Roman" w:hAnsi="Avenir Roman"/>
    </w:rPr>
  </w:style>
  <w:style w:type="table" w:styleId="TableGrid">
    <w:name w:val="Table Grid"/>
    <w:basedOn w:val="TableNormal"/>
    <w:uiPriority w:val="39"/>
    <w:rsid w:val="008728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4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tuartridgway/Library/Group%20Containers/UBF8T346G9.Office/User%20Content.localized/Templates.localized/VOA%20Word%20Template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DC694FC306DC40B88770F8131EC2BA" ma:contentTypeVersion="4" ma:contentTypeDescription="Create a new document." ma:contentTypeScope="" ma:versionID="2b3dc4b50806808d7d74211ac63b7886">
  <xsd:schema xmlns:xsd="http://www.w3.org/2001/XMLSchema" xmlns:xs="http://www.w3.org/2001/XMLSchema" xmlns:p="http://schemas.microsoft.com/office/2006/metadata/properties" xmlns:ns1="http://schemas.microsoft.com/sharepoint/v3" xmlns:ns2="a99e3a93-56c5-4b7b-afd6-d465c33dc873" xmlns:ns3="cfa27b24-397b-4194-981c-489395215362" targetNamespace="http://schemas.microsoft.com/office/2006/metadata/properties" ma:root="true" ma:fieldsID="6d877a0f43a0121995400261de7bcf1f" ns1:_="" ns2:_="" ns3:_="">
    <xsd:import namespace="http://schemas.microsoft.com/sharepoint/v3"/>
    <xsd:import namespace="a99e3a93-56c5-4b7b-afd6-d465c33dc873"/>
    <xsd:import namespace="cfa27b24-397b-4194-981c-489395215362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  <xsd:element ref="ns3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9e3a93-56c5-4b7b-afd6-d465c33dc87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a27b24-397b-4194-981c-489395215362" elementFormDefault="qualified">
    <xsd:import namespace="http://schemas.microsoft.com/office/2006/documentManagement/types"/>
    <xsd:import namespace="http://schemas.microsoft.com/office/infopath/2007/PartnerControls"/>
    <xsd:element name="SharingHintHash" ma:index="11" nillable="true" ma:displayName="Sharing Hint Hash" ma:internalName="SharingHintHash" ma:readOnly="true">
      <xsd:simpleType>
        <xsd:restriction base="dms:Text"/>
      </xsd:simple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519FF3-D676-4B67-A8E7-CB2EE92ABF3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3D190F-225B-4EDD-9701-614A7FAAEBD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7601C5B4-1982-4293-AE50-8986F50037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99e3a93-56c5-4b7b-afd6-d465c33dc873"/>
    <ds:schemaRef ds:uri="cfa27b24-397b-4194-981c-4893952153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VOA Word Template2.dotx</Template>
  <TotalTime>0</TotalTime>
  <Pages>1</Pages>
  <Words>30</Words>
  <Characters>174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Ridgway</dc:creator>
  <cp:keywords/>
  <dc:description/>
  <cp:lastModifiedBy>Stuart Ridgway</cp:lastModifiedBy>
  <cp:revision>1</cp:revision>
  <dcterms:created xsi:type="dcterms:W3CDTF">2017-11-27T21:11:00Z</dcterms:created>
  <dcterms:modified xsi:type="dcterms:W3CDTF">2017-11-27T21:11:00Z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0x01010018DC694FC306DC40B88770F8131EC2BA</vt:lpwstr>
  </property>
</Properties>
</file>